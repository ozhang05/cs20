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6B3154E4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74561" w:rsidRPr="0068088A">
        <w:rPr>
          <w:rStyle w:val="Strong"/>
          <w:color w:val="1089D4"/>
        </w:rPr>
        <w:t xml:space="preserve">Assignment </w:t>
      </w:r>
      <w:r w:rsidR="001141DB">
        <w:rPr>
          <w:rStyle w:val="Strong"/>
          <w:color w:val="1089D4"/>
        </w:rPr>
        <w:t>2</w:t>
      </w:r>
      <w:r w:rsidR="00CD4E8A" w:rsidRPr="0068088A">
        <w:rPr>
          <w:rStyle w:val="Strong"/>
          <w:color w:val="1089D4"/>
        </w:rPr>
        <w:t xml:space="preserve">: </w:t>
      </w:r>
      <w:r w:rsidR="001141DB">
        <w:rPr>
          <w:rStyle w:val="Strong"/>
          <w:color w:val="1089D4"/>
        </w:rPr>
        <w:t>Business Website</w:t>
      </w:r>
    </w:p>
    <w:p w14:paraId="01FB7541" w14:textId="77777777" w:rsidR="000A33B0" w:rsidRDefault="000A33B0">
      <w:pPr>
        <w:pStyle w:val="Heading1"/>
      </w:pPr>
    </w:p>
    <w:p w14:paraId="5F110881" w14:textId="7C3A7972" w:rsidR="00D74561" w:rsidRDefault="00D74561" w:rsidP="00BA4368">
      <w:pPr>
        <w:pStyle w:val="Heading2"/>
      </w:pPr>
      <w:r>
        <w:t>Deliverables</w:t>
      </w:r>
    </w:p>
    <w:p w14:paraId="214D52F1" w14:textId="51A97DD7" w:rsidR="007A263F" w:rsidRDefault="007A263F" w:rsidP="007C3D4E">
      <w:pPr>
        <w:pStyle w:val="ListBullet"/>
      </w:pPr>
      <w:r>
        <w:t>A pdf</w:t>
      </w:r>
      <w:r w:rsidR="00E86F27">
        <w:t xml:space="preserve"> or docx file </w:t>
      </w:r>
      <w:r>
        <w:t>that contains:</w:t>
      </w:r>
    </w:p>
    <w:p w14:paraId="649E0816" w14:textId="6E6484F3" w:rsidR="00263051" w:rsidRDefault="00240DF4" w:rsidP="007A263F">
      <w:pPr>
        <w:pStyle w:val="ListBullet"/>
        <w:numPr>
          <w:ilvl w:val="1"/>
          <w:numId w:val="4"/>
        </w:numPr>
      </w:pPr>
      <w:r w:rsidRPr="007C3D4E">
        <w:t xml:space="preserve">URL for </w:t>
      </w:r>
      <w:r w:rsidR="00BA4368">
        <w:t>website</w:t>
      </w:r>
    </w:p>
    <w:p w14:paraId="0095166B" w14:textId="3E4AD20D" w:rsidR="00BA4368" w:rsidRDefault="00BA4368" w:rsidP="007A263F">
      <w:pPr>
        <w:pStyle w:val="ListBullet"/>
        <w:numPr>
          <w:ilvl w:val="1"/>
          <w:numId w:val="4"/>
        </w:numPr>
      </w:pPr>
      <w:r>
        <w:t>Design document</w:t>
      </w:r>
    </w:p>
    <w:p w14:paraId="1B29A7FA" w14:textId="17B98067" w:rsidR="00B8672E" w:rsidRDefault="00B8672E" w:rsidP="007A263F">
      <w:pPr>
        <w:pStyle w:val="ListBullet"/>
        <w:numPr>
          <w:ilvl w:val="1"/>
          <w:numId w:val="4"/>
        </w:numPr>
      </w:pPr>
      <w:r>
        <w:t>Document that identifies where each requirement was met</w:t>
      </w:r>
    </w:p>
    <w:p w14:paraId="5769136A" w14:textId="6B037E0E" w:rsidR="00BA4368" w:rsidRDefault="00BA4368" w:rsidP="007A263F">
      <w:pPr>
        <w:pStyle w:val="ListBullet"/>
        <w:numPr>
          <w:ilvl w:val="1"/>
          <w:numId w:val="4"/>
        </w:numPr>
      </w:pPr>
      <w:r>
        <w:t xml:space="preserve">Answers to </w:t>
      </w:r>
      <w:r w:rsidR="000B4F8E">
        <w:t>questions</w:t>
      </w:r>
    </w:p>
    <w:p w14:paraId="47BC9122" w14:textId="7B4AA794" w:rsidR="002A2B3B" w:rsidRPr="007C3D4E" w:rsidRDefault="002A2B3B" w:rsidP="002A2B3B">
      <w:pPr>
        <w:pStyle w:val="ListBullet"/>
      </w:pPr>
      <w:r>
        <w:t>All html/css files</w:t>
      </w:r>
    </w:p>
    <w:p w14:paraId="6637766A" w14:textId="77777777" w:rsidR="00B212EB" w:rsidRPr="00BA4368" w:rsidRDefault="00B212EB" w:rsidP="00BA4368">
      <w:pPr>
        <w:pStyle w:val="Heading2"/>
      </w:pPr>
      <w:r w:rsidRPr="00BA4368">
        <w:t>Tasks</w:t>
      </w:r>
    </w:p>
    <w:p w14:paraId="41286684" w14:textId="3CFCD838" w:rsidR="00F318DE" w:rsidRDefault="001F18E4" w:rsidP="001F18E4">
      <w:r>
        <w:t xml:space="preserve">Create a </w:t>
      </w:r>
      <w:r w:rsidR="00114026">
        <w:t>web</w:t>
      </w:r>
      <w:r>
        <w:t xml:space="preserve">site for a </w:t>
      </w:r>
      <w:r w:rsidR="00613009">
        <w:t xml:space="preserve">small </w:t>
      </w:r>
      <w:r>
        <w:t>business</w:t>
      </w:r>
    </w:p>
    <w:p w14:paraId="6EF3D110" w14:textId="28C8F9EB" w:rsidR="00B817AB" w:rsidRPr="00BA4368" w:rsidRDefault="00B817AB" w:rsidP="00BA4368">
      <w:pPr>
        <w:pStyle w:val="Heading2"/>
      </w:pPr>
      <w:r w:rsidRPr="00BA4368">
        <w:t>Objectives</w:t>
      </w:r>
    </w:p>
    <w:p w14:paraId="438BD48C" w14:textId="32A17749" w:rsidR="00B817AB" w:rsidRPr="00B817AB" w:rsidRDefault="00B817AB" w:rsidP="00BA4368">
      <w:r w:rsidRPr="00B817AB">
        <w:t xml:space="preserve">Understand the elements to </w:t>
      </w:r>
      <w:r w:rsidR="008E7FCF">
        <w:t>pull</w:t>
      </w:r>
      <w:r w:rsidRPr="00B817AB">
        <w:t xml:space="preserve"> together a simple website- and get it </w:t>
      </w:r>
      <w:r w:rsidR="00BA4368" w:rsidRPr="00B817AB">
        <w:t>online.</w:t>
      </w:r>
    </w:p>
    <w:p w14:paraId="6B2BC8B9" w14:textId="0F55A38F" w:rsidR="00B817AB" w:rsidRPr="00F318DE" w:rsidRDefault="00B817AB" w:rsidP="00BA4368">
      <w:pPr>
        <w:pStyle w:val="Heading2"/>
      </w:pPr>
      <w:r w:rsidRPr="00F318DE">
        <w:t>Requirements</w:t>
      </w:r>
    </w:p>
    <w:p w14:paraId="34462C3D" w14:textId="7386A0AA" w:rsidR="00B817AB" w:rsidRPr="00B817AB" w:rsidRDefault="00B817AB" w:rsidP="00974D13">
      <w:r w:rsidRPr="00B817AB">
        <w:t xml:space="preserve">The site must be for a service business or </w:t>
      </w:r>
      <w:r w:rsidR="00175123">
        <w:t xml:space="preserve">for </w:t>
      </w:r>
      <w:r w:rsidR="0038618D">
        <w:t xml:space="preserve">a </w:t>
      </w:r>
      <w:r w:rsidRPr="00B817AB">
        <w:t>non-profit organization</w:t>
      </w:r>
      <w:r w:rsidR="003676C5">
        <w:t xml:space="preserve">. It may not be for </w:t>
      </w:r>
      <w:r w:rsidR="000343D5">
        <w:t xml:space="preserve">an e-commerce </w:t>
      </w:r>
      <w:r w:rsidR="003676C5">
        <w:t xml:space="preserve">site </w:t>
      </w:r>
      <w:r w:rsidR="000343D5">
        <w:t>– i.e. a site that shows off products, has a shopping cart, etc.</w:t>
      </w:r>
    </w:p>
    <w:p w14:paraId="031C0086" w14:textId="19B63CC9" w:rsidR="00B817AB" w:rsidRPr="00B817AB" w:rsidRDefault="00B817AB" w:rsidP="00974D13">
      <w:pPr>
        <w:pStyle w:val="ListParagraph"/>
        <w:numPr>
          <w:ilvl w:val="0"/>
          <w:numId w:val="45"/>
        </w:numPr>
      </w:pPr>
      <w:bookmarkStart w:id="0" w:name="_Hlk177417273"/>
      <w:r w:rsidRPr="00B817AB">
        <w:t xml:space="preserve">You must have at least 3 pages: a home page, a contact page and </w:t>
      </w:r>
      <w:r w:rsidR="00DD19BC">
        <w:t xml:space="preserve">one other </w:t>
      </w:r>
      <w:r w:rsidR="00956497">
        <w:t>page.</w:t>
      </w:r>
    </w:p>
    <w:p w14:paraId="644CB86B" w14:textId="66A0EC50" w:rsidR="00B817AB" w:rsidRPr="00B817AB" w:rsidRDefault="00B817AB" w:rsidP="00974D13">
      <w:pPr>
        <w:pStyle w:val="ListParagraph"/>
        <w:numPr>
          <w:ilvl w:val="0"/>
          <w:numId w:val="45"/>
        </w:numPr>
      </w:pPr>
      <w:r w:rsidRPr="00B817AB">
        <w:t xml:space="preserve">Content must be </w:t>
      </w:r>
      <w:r w:rsidR="00B1156E">
        <w:t>realistic</w:t>
      </w:r>
      <w:r w:rsidRPr="00B817AB">
        <w:t>.   Lorum Ipsum text is not acceptable.</w:t>
      </w:r>
      <w:r w:rsidR="00B1156E">
        <w:t xml:space="preserve">  </w:t>
      </w:r>
      <w:r w:rsidR="00D6069B">
        <w:t xml:space="preserve"> Ai generated content is ok – but it MUST make sense.  Ie, you will probably need to edit it.</w:t>
      </w:r>
    </w:p>
    <w:p w14:paraId="6E4BD35D" w14:textId="0056B160" w:rsidR="00B817AB" w:rsidRDefault="00B817AB" w:rsidP="00974D13">
      <w:pPr>
        <w:pStyle w:val="ListParagraph"/>
        <w:numPr>
          <w:ilvl w:val="0"/>
          <w:numId w:val="45"/>
        </w:numPr>
      </w:pPr>
      <w:r w:rsidRPr="00B817AB">
        <w:t>You must have at least 1</w:t>
      </w:r>
      <w:r w:rsidR="00C45B61">
        <w:t>0</w:t>
      </w:r>
      <w:r w:rsidR="008C63ED" w:rsidRPr="00974D13">
        <w:rPr>
          <w:b/>
          <w:bCs/>
        </w:rPr>
        <w:t xml:space="preserve"> </w:t>
      </w:r>
      <w:r w:rsidR="00FA5DED" w:rsidRPr="00FA5DED">
        <w:t>CSS</w:t>
      </w:r>
      <w:r w:rsidRPr="00B817AB">
        <w:t xml:space="preserve"> style rules</w:t>
      </w:r>
    </w:p>
    <w:p w14:paraId="1DA707AE" w14:textId="6C28E68D" w:rsidR="00AA67CC" w:rsidRDefault="00775AF0" w:rsidP="00974D13">
      <w:pPr>
        <w:pStyle w:val="ListParagraph"/>
        <w:numPr>
          <w:ilvl w:val="0"/>
          <w:numId w:val="45"/>
        </w:numPr>
      </w:pPr>
      <w:r>
        <w:t xml:space="preserve">You must have a form </w:t>
      </w:r>
      <w:r w:rsidR="00C423AC">
        <w:t>– set the form action to “#”</w:t>
      </w:r>
    </w:p>
    <w:p w14:paraId="6B72030C" w14:textId="15942E82" w:rsidR="00775AF0" w:rsidRDefault="00AA67CC" w:rsidP="00974D13">
      <w:pPr>
        <w:pStyle w:val="ListParagraph"/>
        <w:numPr>
          <w:ilvl w:val="0"/>
          <w:numId w:val="45"/>
        </w:numPr>
      </w:pPr>
      <w:r>
        <w:t xml:space="preserve">Include a table </w:t>
      </w:r>
      <w:r w:rsidR="001D33B5">
        <w:t>or a list</w:t>
      </w:r>
    </w:p>
    <w:p w14:paraId="4BD81EF5" w14:textId="174F7092" w:rsidR="00613009" w:rsidRPr="00B817AB" w:rsidRDefault="00613009" w:rsidP="00974D13">
      <w:pPr>
        <w:pStyle w:val="ListParagraph"/>
        <w:numPr>
          <w:ilvl w:val="0"/>
          <w:numId w:val="45"/>
        </w:numPr>
      </w:pPr>
      <w:r>
        <w:t>Links m</w:t>
      </w:r>
      <w:r w:rsidR="001D33B5">
        <w:t>ust have a hover effect</w:t>
      </w:r>
    </w:p>
    <w:p w14:paraId="399B8D6B" w14:textId="10EFD20A" w:rsidR="00956497" w:rsidRDefault="00775AF0" w:rsidP="00974D13">
      <w:pPr>
        <w:pStyle w:val="ListParagraph"/>
        <w:numPr>
          <w:ilvl w:val="0"/>
          <w:numId w:val="45"/>
        </w:numPr>
      </w:pPr>
      <w:r>
        <w:t>You must have a</w:t>
      </w:r>
      <w:r w:rsidR="00B817AB" w:rsidRPr="00B817AB">
        <w:t xml:space="preserve">n external stylesheet </w:t>
      </w:r>
    </w:p>
    <w:p w14:paraId="6DF8763E" w14:textId="4B3FCC4C" w:rsidR="00B817AB" w:rsidRDefault="00775AF0" w:rsidP="00974D13">
      <w:pPr>
        <w:pStyle w:val="ListParagraph"/>
        <w:numPr>
          <w:ilvl w:val="0"/>
          <w:numId w:val="45"/>
        </w:numPr>
      </w:pPr>
      <w:r>
        <w:t>You must have a</w:t>
      </w:r>
      <w:r w:rsidR="00B817AB" w:rsidRPr="00B817AB">
        <w:t>n internal stylesheet</w:t>
      </w:r>
      <w:r w:rsidR="00956497">
        <w:t xml:space="preserve"> on one of the pages</w:t>
      </w:r>
    </w:p>
    <w:p w14:paraId="4CF1969F" w14:textId="5A40283F" w:rsidR="002C7DD3" w:rsidRPr="00B817AB" w:rsidRDefault="002C7DD3" w:rsidP="00974D13">
      <w:pPr>
        <w:pStyle w:val="ListParagraph"/>
        <w:numPr>
          <w:ilvl w:val="0"/>
          <w:numId w:val="45"/>
        </w:numPr>
      </w:pPr>
      <w:r>
        <w:t>Include</w:t>
      </w:r>
      <w:r w:rsidR="00E472C3">
        <w:t xml:space="preserve"> at least </w:t>
      </w:r>
      <w:r w:rsidR="00B350CC">
        <w:t>two</w:t>
      </w:r>
      <w:r w:rsidR="00E472C3">
        <w:t xml:space="preserve"> image</w:t>
      </w:r>
      <w:r w:rsidR="00B350CC">
        <w:t>s</w:t>
      </w:r>
      <w:r w:rsidR="00E472C3">
        <w:t xml:space="preserve"> </w:t>
      </w:r>
      <w:r w:rsidR="00956497">
        <w:t>– one must be a background image</w:t>
      </w:r>
      <w:r w:rsidR="00FB6249">
        <w:t xml:space="preserve">.  The </w:t>
      </w:r>
      <w:r w:rsidR="00D3627E">
        <w:t xml:space="preserve">file </w:t>
      </w:r>
      <w:r w:rsidR="00FB6249">
        <w:t xml:space="preserve">size of </w:t>
      </w:r>
      <w:r w:rsidR="0071041A">
        <w:t>any</w:t>
      </w:r>
      <w:r w:rsidR="00FB6249">
        <w:t xml:space="preserve"> image</w:t>
      </w:r>
      <w:r w:rsidR="0071041A">
        <w:t xml:space="preserve">s </w:t>
      </w:r>
      <w:r w:rsidR="00FB6249">
        <w:t xml:space="preserve">must be less than 60k </w:t>
      </w:r>
      <w:r w:rsidR="00D3627E">
        <w:t>unless it is for a banner – then it can be up to 120k.</w:t>
      </w:r>
    </w:p>
    <w:p w14:paraId="6FDD123F" w14:textId="6B463F38" w:rsidR="00B817AB" w:rsidRPr="002C7DD3" w:rsidRDefault="00B817AB" w:rsidP="00974D13">
      <w:pPr>
        <w:pStyle w:val="ListParagraph"/>
        <w:numPr>
          <w:ilvl w:val="0"/>
          <w:numId w:val="45"/>
        </w:numPr>
      </w:pPr>
      <w:r w:rsidRPr="002C7DD3">
        <w:t>You must include</w:t>
      </w:r>
      <w:r w:rsidR="009A121B" w:rsidRPr="002C7DD3">
        <w:t xml:space="preserve"> at least two</w:t>
      </w:r>
      <w:r w:rsidRPr="002C7DD3">
        <w:t xml:space="preserve"> fixed </w:t>
      </w:r>
      <w:r w:rsidR="008839B5">
        <w:t xml:space="preserve">page </w:t>
      </w:r>
      <w:r w:rsidRPr="002C7DD3">
        <w:t>elements</w:t>
      </w:r>
      <w:r w:rsidR="002E7AF3" w:rsidRPr="002C7DD3">
        <w:t xml:space="preserve"> to make the site look consistent </w:t>
      </w:r>
      <w:r w:rsidR="009A121B" w:rsidRPr="002C7DD3">
        <w:t xml:space="preserve">- for example: </w:t>
      </w:r>
      <w:r w:rsidRPr="002C7DD3">
        <w:t xml:space="preserve">header, </w:t>
      </w:r>
      <w:r w:rsidR="006B79B2">
        <w:t>sidebar</w:t>
      </w:r>
      <w:r w:rsidR="00613009">
        <w:t>,</w:t>
      </w:r>
      <w:r w:rsidR="006B79B2">
        <w:t xml:space="preserve"> or</w:t>
      </w:r>
      <w:r w:rsidRPr="002C7DD3">
        <w:t xml:space="preserve"> footer </w:t>
      </w:r>
    </w:p>
    <w:p w14:paraId="0F9C6281" w14:textId="26113F3A" w:rsidR="00417DD4" w:rsidRDefault="00B817AB" w:rsidP="005A4B5B">
      <w:pPr>
        <w:pStyle w:val="ListParagraph"/>
        <w:numPr>
          <w:ilvl w:val="0"/>
          <w:numId w:val="45"/>
        </w:numPr>
      </w:pPr>
      <w:r w:rsidRPr="002E7AF3">
        <w:t xml:space="preserve">The site must be responsive </w:t>
      </w:r>
      <w:r w:rsidR="006B79B2">
        <w:t>mobile-friendl</w:t>
      </w:r>
      <w:r w:rsidR="004E3BA9">
        <w:t xml:space="preserve">y: it must look good on a phone without zooming the screen </w:t>
      </w:r>
      <w:r w:rsidR="004E3BA9">
        <w:br/>
      </w:r>
      <w:bookmarkEnd w:id="0"/>
      <w:r w:rsidR="0053522C">
        <w:br/>
      </w:r>
      <w:r w:rsidR="003308D2" w:rsidRPr="004E3BA9">
        <w:rPr>
          <w:b/>
          <w:bCs/>
        </w:rPr>
        <w:t>Ground Rules</w:t>
      </w:r>
    </w:p>
    <w:p w14:paraId="504076A2" w14:textId="5F19B346" w:rsidR="00124956" w:rsidRDefault="008A53D7" w:rsidP="00172B30">
      <w:pPr>
        <w:pStyle w:val="ListParagraph"/>
        <w:numPr>
          <w:ilvl w:val="0"/>
          <w:numId w:val="46"/>
        </w:numPr>
      </w:pPr>
      <w:r>
        <w:t xml:space="preserve">You may meet multiple requirements </w:t>
      </w:r>
      <w:r w:rsidR="004E3BA9">
        <w:t>with one site element</w:t>
      </w:r>
    </w:p>
    <w:p w14:paraId="3CD8B212" w14:textId="3BC154F1" w:rsidR="006B5436" w:rsidRDefault="006B5436" w:rsidP="00172B30">
      <w:pPr>
        <w:pStyle w:val="ListParagraph"/>
        <w:numPr>
          <w:ilvl w:val="0"/>
          <w:numId w:val="46"/>
        </w:numPr>
      </w:pPr>
      <w:r>
        <w:t xml:space="preserve">You may adapt content from an existing website – </w:t>
      </w:r>
      <w:r w:rsidR="0036643E">
        <w:t xml:space="preserve">if you do, </w:t>
      </w:r>
      <w:r>
        <w:t xml:space="preserve">please </w:t>
      </w:r>
      <w:r w:rsidR="001A5FA1">
        <w:t>c</w:t>
      </w:r>
      <w:r>
        <w:t>ite your sources in the design document.</w:t>
      </w:r>
    </w:p>
    <w:p w14:paraId="474F8C4F" w14:textId="1E1FC6E6" w:rsidR="009F3122" w:rsidRDefault="00CD7785" w:rsidP="00172B30">
      <w:pPr>
        <w:pStyle w:val="ListParagraph"/>
        <w:numPr>
          <w:ilvl w:val="0"/>
          <w:numId w:val="46"/>
        </w:numPr>
      </w:pPr>
      <w:r>
        <w:t>C</w:t>
      </w:r>
      <w:r w:rsidR="009F3122">
        <w:t xml:space="preserve">hoose </w:t>
      </w:r>
      <w:r>
        <w:t>either</w:t>
      </w:r>
      <w:r w:rsidR="0036643E">
        <w:t xml:space="preserve"> </w:t>
      </w:r>
      <w:r w:rsidR="000051BF">
        <w:t>GitHub</w:t>
      </w:r>
      <w:r w:rsidR="009F3122">
        <w:t xml:space="preserve"> hosting or </w:t>
      </w:r>
      <w:r>
        <w:t xml:space="preserve">your </w:t>
      </w:r>
      <w:r w:rsidR="000051BF">
        <w:t>cPanel</w:t>
      </w:r>
      <w:r w:rsidR="009F3122">
        <w:t xml:space="preserve"> hosting</w:t>
      </w:r>
      <w:r w:rsidR="0036643E">
        <w:t xml:space="preserve"> – you do not need both.</w:t>
      </w:r>
    </w:p>
    <w:p w14:paraId="6180FADF" w14:textId="0E1BE474" w:rsidR="0053522C" w:rsidRDefault="008A53D7" w:rsidP="00172B30">
      <w:pPr>
        <w:pStyle w:val="ListParagraph"/>
        <w:numPr>
          <w:ilvl w:val="0"/>
          <w:numId w:val="46"/>
        </w:numPr>
      </w:pPr>
      <w:r>
        <w:t>Images</w:t>
      </w:r>
      <w:r w:rsidR="00FD4098">
        <w:t xml:space="preserve"> may </w:t>
      </w:r>
      <w:r>
        <w:t>have watermarks on them.</w:t>
      </w:r>
      <w:r w:rsidR="0053522C" w:rsidRPr="0053522C">
        <w:t xml:space="preserve"> </w:t>
      </w:r>
      <w:r w:rsidR="00FD4098">
        <w:t>Images must be hosted on your site.</w:t>
      </w:r>
    </w:p>
    <w:p w14:paraId="6B38910E" w14:textId="57067B0E" w:rsidR="0015495B" w:rsidRPr="00172B30" w:rsidRDefault="0053522C" w:rsidP="00172B30">
      <w:pPr>
        <w:pStyle w:val="ListParagraph"/>
        <w:numPr>
          <w:ilvl w:val="0"/>
          <w:numId w:val="46"/>
        </w:numPr>
        <w:rPr>
          <w:rFonts w:asciiTheme="majorHAnsi" w:eastAsiaTheme="majorEastAsia" w:hAnsiTheme="majorHAnsi" w:cstheme="majorBidi"/>
          <w:b/>
          <w:bCs/>
          <w:color w:val="1089D4"/>
        </w:rPr>
      </w:pPr>
      <w:r w:rsidRPr="002E7AF3">
        <w:lastRenderedPageBreak/>
        <w:t>This is not a design class, but you are expected to use reasonable aesthetics</w:t>
      </w:r>
      <w:r>
        <w:t xml:space="preserve"> and the site should adhere to usability principles</w:t>
      </w:r>
      <w:r w:rsidR="00FD4098">
        <w:t xml:space="preserve"> (see the usability document)</w:t>
      </w:r>
    </w:p>
    <w:p w14:paraId="4D996C6F" w14:textId="34A36BFA" w:rsidR="00E32177" w:rsidRDefault="00E32177" w:rsidP="00BA4368">
      <w:pPr>
        <w:pStyle w:val="Heading2"/>
      </w:pPr>
      <w:r>
        <w:t>Design Document</w:t>
      </w:r>
      <w:r w:rsidR="00FD4098">
        <w:t xml:space="preserve"> content</w:t>
      </w:r>
    </w:p>
    <w:p w14:paraId="39C7D13C" w14:textId="77777777" w:rsidR="007E3761" w:rsidRDefault="007E3761" w:rsidP="003F44B0">
      <w:pPr>
        <w:pStyle w:val="ListParagraph"/>
        <w:numPr>
          <w:ilvl w:val="0"/>
          <w:numId w:val="44"/>
        </w:numPr>
      </w:pPr>
      <w:r>
        <w:t>Name of the business or organization</w:t>
      </w:r>
    </w:p>
    <w:p w14:paraId="41B2C443" w14:textId="77777777" w:rsidR="007E3761" w:rsidRDefault="007E3761" w:rsidP="003F44B0">
      <w:pPr>
        <w:pStyle w:val="ListParagraph"/>
        <w:numPr>
          <w:ilvl w:val="0"/>
          <w:numId w:val="44"/>
        </w:numPr>
      </w:pPr>
      <w:r>
        <w:t>What the business does (i.e., what is its product/service/mission)</w:t>
      </w:r>
    </w:p>
    <w:p w14:paraId="1C9966F7" w14:textId="68BED76E" w:rsidR="00E32177" w:rsidRDefault="007E3761" w:rsidP="003F44B0">
      <w:pPr>
        <w:pStyle w:val="ListParagraph"/>
        <w:numPr>
          <w:ilvl w:val="0"/>
          <w:numId w:val="44"/>
        </w:numPr>
      </w:pPr>
      <w:r>
        <w:t xml:space="preserve">Who is the target demographic of </w:t>
      </w:r>
      <w:r w:rsidR="00FC1FF1">
        <w:t>the business?</w:t>
      </w:r>
    </w:p>
    <w:p w14:paraId="4927AB59" w14:textId="179A0DC1" w:rsidR="00FC1FF1" w:rsidRDefault="00FC1FF1" w:rsidP="003F44B0">
      <w:pPr>
        <w:pStyle w:val="ListParagraph"/>
        <w:numPr>
          <w:ilvl w:val="0"/>
          <w:numId w:val="44"/>
        </w:numPr>
      </w:pPr>
      <w:r>
        <w:t xml:space="preserve">How is the website going to help the business make money/be </w:t>
      </w:r>
      <w:commentRangeStart w:id="1"/>
      <w:r w:rsidR="007D7D37">
        <w:t>successful</w:t>
      </w:r>
      <w:commentRangeEnd w:id="1"/>
      <w:r w:rsidR="007D7D37">
        <w:rPr>
          <w:rStyle w:val="CommentReference"/>
        </w:rPr>
        <w:commentReference w:id="1"/>
      </w:r>
      <w:r w:rsidR="007D7D37">
        <w:t>?</w:t>
      </w:r>
    </w:p>
    <w:p w14:paraId="5898FCE3" w14:textId="0F042E41" w:rsidR="007F7CBE" w:rsidRDefault="007F7CBE" w:rsidP="003F44B0">
      <w:pPr>
        <w:pStyle w:val="ListParagraph"/>
        <w:numPr>
          <w:ilvl w:val="0"/>
          <w:numId w:val="44"/>
        </w:numPr>
      </w:pPr>
      <w:r>
        <w:t>Sketch of home page design</w:t>
      </w:r>
      <w:r w:rsidR="00B16CCF">
        <w:t xml:space="preserve"> begore building the site</w:t>
      </w:r>
      <w:r>
        <w:t xml:space="preserve">.  This can be </w:t>
      </w:r>
      <w:r w:rsidR="006B1377">
        <w:t>hand-drawn</w:t>
      </w:r>
      <w:r>
        <w:t xml:space="preserve"> and </w:t>
      </w:r>
      <w:r w:rsidR="00E6490C">
        <w:t>scanned</w:t>
      </w:r>
      <w:r w:rsidR="009C6F30">
        <w:t>,</w:t>
      </w:r>
      <w:r w:rsidR="00E6490C">
        <w:t xml:space="preserve"> or created </w:t>
      </w:r>
      <w:r w:rsidR="00FC1FF1">
        <w:t>digitally.</w:t>
      </w:r>
    </w:p>
    <w:p w14:paraId="4B87DBAC" w14:textId="749C0F90" w:rsidR="0015495B" w:rsidRDefault="0015495B" w:rsidP="003F44B0">
      <w:pPr>
        <w:pStyle w:val="ListParagraph"/>
        <w:numPr>
          <w:ilvl w:val="0"/>
          <w:numId w:val="44"/>
        </w:numPr>
      </w:pPr>
      <w:r>
        <w:t xml:space="preserve">Content (text) for the home page </w:t>
      </w:r>
      <w:r w:rsidR="00F7212A">
        <w:t>– this must be separate from any design</w:t>
      </w:r>
    </w:p>
    <w:p w14:paraId="2DE09418" w14:textId="220E0DA9" w:rsidR="007A2A26" w:rsidRDefault="00F7212A" w:rsidP="00BA4368">
      <w:pPr>
        <w:pStyle w:val="Heading2"/>
      </w:pPr>
      <w:r>
        <w:br/>
      </w:r>
      <w:r w:rsidR="007A2A26">
        <w:t>Questions</w:t>
      </w:r>
    </w:p>
    <w:p w14:paraId="5B28AB5F" w14:textId="2B7065E0" w:rsidR="00B74A79" w:rsidRDefault="00B74A79" w:rsidP="00B74A79">
      <w:r>
        <w:t>What was the</w:t>
      </w:r>
      <w:r w:rsidR="00F7212A">
        <w:t xml:space="preserve"> most </w:t>
      </w:r>
      <w:r w:rsidR="00931AED">
        <w:t>satisfying</w:t>
      </w:r>
      <w:r w:rsidR="00F7212A">
        <w:t xml:space="preserve"> </w:t>
      </w:r>
      <w:r>
        <w:t>part of this assignment?</w:t>
      </w:r>
    </w:p>
    <w:p w14:paraId="5F5463A1" w14:textId="5BB5BF58" w:rsidR="007A2A26" w:rsidRDefault="00B74A79" w:rsidP="00B74A79">
      <w:r>
        <w:t>What was the most challenging part of this assignment?</w:t>
      </w:r>
    </w:p>
    <w:p w14:paraId="620D6139" w14:textId="1F99F940" w:rsidR="00C2769B" w:rsidRDefault="00CD36A2" w:rsidP="00C2769B">
      <w:pPr>
        <w:pStyle w:val="Heading2"/>
      </w:pPr>
      <w:r>
        <w:br/>
      </w:r>
      <w:r w:rsidR="00C2769B">
        <w:t>Rubric</w:t>
      </w:r>
    </w:p>
    <w:p w14:paraId="60CDE1E1" w14:textId="1DE3EA56" w:rsidR="00235FB2" w:rsidRDefault="00235FB2" w:rsidP="00C2769B">
      <w:r>
        <w:t>Site runs online</w:t>
      </w:r>
      <w:r w:rsidR="00A709B4">
        <w:t xml:space="preserve"> and meets requirements</w:t>
      </w:r>
      <w:r>
        <w:t xml:space="preserve"> - </w:t>
      </w:r>
      <w:r w:rsidR="003544B9">
        <w:t>6</w:t>
      </w:r>
      <w:r w:rsidR="00417DD4">
        <w:t>0</w:t>
      </w:r>
      <w:r>
        <w:t xml:space="preserve"> points</w:t>
      </w:r>
    </w:p>
    <w:p w14:paraId="3CBDC2DA" w14:textId="7E82CAB3" w:rsidR="00DC2BC7" w:rsidRDefault="00DC2BC7" w:rsidP="00C2769B">
      <w:r>
        <w:t>Design document</w:t>
      </w:r>
      <w:r w:rsidR="00CD36A2">
        <w:t>/questions</w:t>
      </w:r>
      <w:r>
        <w:t xml:space="preserve"> – 1</w:t>
      </w:r>
      <w:r w:rsidR="00CD36A2">
        <w:t>5</w:t>
      </w:r>
      <w:r>
        <w:t xml:space="preserve"> points</w:t>
      </w:r>
    </w:p>
    <w:p w14:paraId="0E47EA80" w14:textId="57AF91B8" w:rsidR="00C2769B" w:rsidRDefault="009430ED" w:rsidP="00C2769B">
      <w:r>
        <w:t xml:space="preserve">Quality of </w:t>
      </w:r>
      <w:r w:rsidR="00C2769B">
        <w:t>HTML</w:t>
      </w:r>
      <w:r>
        <w:t xml:space="preserve">/CSS </w:t>
      </w:r>
      <w:r w:rsidR="00C2769B">
        <w:t xml:space="preserve">code - </w:t>
      </w:r>
      <w:r w:rsidR="003544B9">
        <w:t>15</w:t>
      </w:r>
      <w:r w:rsidR="00C2769B">
        <w:t xml:space="preserve"> points</w:t>
      </w:r>
    </w:p>
    <w:p w14:paraId="77FBEEC3" w14:textId="413E0F4E" w:rsidR="00C2769B" w:rsidRDefault="00235FB2" w:rsidP="00C2769B">
      <w:r>
        <w:t>Creativity/effort</w:t>
      </w:r>
      <w:r w:rsidR="00C2769B">
        <w:t xml:space="preserve"> </w:t>
      </w:r>
      <w:r w:rsidR="007A1BDD">
        <w:t>–</w:t>
      </w:r>
      <w:r w:rsidR="00C2769B">
        <w:t xml:space="preserve"> </w:t>
      </w:r>
      <w:r w:rsidR="000B48BD">
        <w:t>1</w:t>
      </w:r>
      <w:r w:rsidR="003544B9">
        <w:t>0</w:t>
      </w:r>
      <w:r w:rsidR="007A1BDD">
        <w:t xml:space="preserve"> p</w:t>
      </w:r>
      <w:r w:rsidR="008936F2">
        <w:t>o</w:t>
      </w:r>
      <w:r w:rsidR="007A1BDD">
        <w:t>ints</w:t>
      </w:r>
    </w:p>
    <w:p w14:paraId="22C4AA1B" w14:textId="77777777" w:rsidR="002D4758" w:rsidRDefault="002D4758" w:rsidP="00C2769B"/>
    <w:p w14:paraId="42ABD116" w14:textId="548116BA" w:rsidR="002D4758" w:rsidRDefault="002D4758">
      <w:r>
        <w:br w:type="page"/>
      </w:r>
    </w:p>
    <w:p w14:paraId="6D92A788" w14:textId="3BF5B6C7" w:rsidR="002952AB" w:rsidRPr="006A63A7" w:rsidRDefault="002952AB" w:rsidP="002952AB">
      <w:pPr>
        <w:rPr>
          <w:b/>
          <w:bCs/>
          <w:sz w:val="32"/>
          <w:szCs w:val="32"/>
        </w:rPr>
      </w:pPr>
      <w:r w:rsidRPr="006A63A7">
        <w:rPr>
          <w:b/>
          <w:bCs/>
          <w:sz w:val="32"/>
          <w:szCs w:val="32"/>
        </w:rPr>
        <w:lastRenderedPageBreak/>
        <w:t xml:space="preserve">Deliverables Worksheet:  Assignment </w:t>
      </w:r>
      <w:r>
        <w:rPr>
          <w:b/>
          <w:bCs/>
          <w:sz w:val="32"/>
          <w:szCs w:val="32"/>
        </w:rPr>
        <w:t>2 (</w:t>
      </w:r>
      <w:r w:rsidR="000952C8">
        <w:rPr>
          <w:b/>
          <w:bCs/>
          <w:sz w:val="32"/>
          <w:szCs w:val="32"/>
        </w:rPr>
        <w:t>Business Site</w:t>
      </w:r>
      <w:r>
        <w:rPr>
          <w:b/>
          <w:bCs/>
          <w:sz w:val="32"/>
          <w:szCs w:val="32"/>
        </w:rPr>
        <w:t>)</w:t>
      </w:r>
    </w:p>
    <w:p w14:paraId="2E320C03" w14:textId="77777777" w:rsidR="002952AB" w:rsidRDefault="002952AB" w:rsidP="002952AB"/>
    <w:p w14:paraId="51038F74" w14:textId="3BFC3879" w:rsidR="002952AB" w:rsidRDefault="002952AB" w:rsidP="002952AB">
      <w:pPr>
        <w:pStyle w:val="ListBullet"/>
        <w:numPr>
          <w:ilvl w:val="0"/>
          <w:numId w:val="0"/>
        </w:numPr>
        <w:ind w:left="144"/>
      </w:pPr>
      <w:r w:rsidRPr="007C3D4E">
        <w:t xml:space="preserve">URL for </w:t>
      </w:r>
      <w:r>
        <w:t xml:space="preserve">site </w:t>
      </w:r>
      <w:r>
        <w:t>__________________________</w:t>
      </w:r>
    </w:p>
    <w:p w14:paraId="10A3301B" w14:textId="77777777" w:rsidR="002952AB" w:rsidRPr="007C3D4E" w:rsidRDefault="002952AB" w:rsidP="002952AB">
      <w:pPr>
        <w:pStyle w:val="ListBullet"/>
        <w:numPr>
          <w:ilvl w:val="0"/>
          <w:numId w:val="0"/>
        </w:numPr>
        <w:ind w:left="144"/>
      </w:pPr>
    </w:p>
    <w:p w14:paraId="546AF18B" w14:textId="69CD031B" w:rsidR="002952AB" w:rsidRDefault="002952AB" w:rsidP="002952AB">
      <w:pPr>
        <w:pStyle w:val="ListBullet"/>
        <w:numPr>
          <w:ilvl w:val="0"/>
          <w:numId w:val="47"/>
        </w:numPr>
      </w:pPr>
      <w:r>
        <w:t>HTML</w:t>
      </w:r>
      <w:r>
        <w:t>/CSS files</w:t>
      </w:r>
      <w:r>
        <w:t xml:space="preserve"> uploaded to Canvas</w:t>
      </w:r>
      <w:r>
        <w:t xml:space="preserve"> (use a zip file to combine them)</w:t>
      </w:r>
    </w:p>
    <w:p w14:paraId="71FB3701" w14:textId="1D4ADA55" w:rsidR="00F147AD" w:rsidRDefault="00F147AD" w:rsidP="002952AB">
      <w:pPr>
        <w:pStyle w:val="ListBullet"/>
        <w:numPr>
          <w:ilvl w:val="0"/>
          <w:numId w:val="47"/>
        </w:numPr>
      </w:pPr>
      <w:r>
        <w:t>Design document uploaded</w:t>
      </w:r>
    </w:p>
    <w:p w14:paraId="22FCEB3E" w14:textId="3A3F3A05" w:rsidR="00F147AD" w:rsidRDefault="00F147AD" w:rsidP="00F147AD">
      <w:pPr>
        <w:pStyle w:val="ListBullet"/>
        <w:numPr>
          <w:ilvl w:val="0"/>
          <w:numId w:val="0"/>
        </w:numPr>
        <w:ind w:left="144"/>
      </w:pPr>
      <w:r>
        <w:br/>
        <w:t>The following requirements were met:</w:t>
      </w:r>
    </w:p>
    <w:p w14:paraId="78497506" w14:textId="035E56DD" w:rsidR="00F147AD" w:rsidRPr="00B817AB" w:rsidRDefault="00F147AD" w:rsidP="00F147AD">
      <w:pPr>
        <w:pStyle w:val="ListParagraph"/>
        <w:numPr>
          <w:ilvl w:val="0"/>
          <w:numId w:val="45"/>
        </w:numPr>
      </w:pPr>
      <w:r>
        <w:t>A</w:t>
      </w:r>
      <w:r w:rsidRPr="00B817AB">
        <w:t xml:space="preserve">t least 3 pages: a home page, a contact page and </w:t>
      </w:r>
      <w:r>
        <w:t>one other page.</w:t>
      </w:r>
    </w:p>
    <w:p w14:paraId="7745CD2D" w14:textId="6057A2E7" w:rsidR="00F147AD" w:rsidRDefault="00EB6A80" w:rsidP="00F147AD">
      <w:pPr>
        <w:pStyle w:val="ListParagraph"/>
        <w:numPr>
          <w:ilvl w:val="0"/>
          <w:numId w:val="45"/>
        </w:numPr>
      </w:pPr>
      <w:r>
        <w:t>A</w:t>
      </w:r>
      <w:r w:rsidR="00F147AD" w:rsidRPr="00B817AB">
        <w:t>t least 1</w:t>
      </w:r>
      <w:r w:rsidR="00F147AD">
        <w:t>0</w:t>
      </w:r>
      <w:r w:rsidR="00F147AD" w:rsidRPr="00974D13">
        <w:rPr>
          <w:b/>
          <w:bCs/>
        </w:rPr>
        <w:t xml:space="preserve"> </w:t>
      </w:r>
      <w:r w:rsidR="00F147AD" w:rsidRPr="00FA5DED">
        <w:t>CSS</w:t>
      </w:r>
      <w:r w:rsidR="00F147AD" w:rsidRPr="00B817AB">
        <w:t xml:space="preserve"> style rules</w:t>
      </w:r>
    </w:p>
    <w:p w14:paraId="4BDD2D96" w14:textId="7FB698C8" w:rsidR="00F147AD" w:rsidRDefault="00EB6A80" w:rsidP="00F147AD">
      <w:pPr>
        <w:pStyle w:val="ListParagraph"/>
        <w:numPr>
          <w:ilvl w:val="0"/>
          <w:numId w:val="45"/>
        </w:numPr>
      </w:pPr>
      <w:r>
        <w:t xml:space="preserve">A form   </w:t>
      </w:r>
      <w:r w:rsidR="00900E48">
        <w:t xml:space="preserve"> - note which page _______________________</w:t>
      </w:r>
    </w:p>
    <w:p w14:paraId="7F2A9F3E" w14:textId="716A55DB" w:rsidR="00F147AD" w:rsidRDefault="00900E48" w:rsidP="00F147AD">
      <w:pPr>
        <w:pStyle w:val="ListParagraph"/>
        <w:numPr>
          <w:ilvl w:val="0"/>
          <w:numId w:val="45"/>
        </w:numPr>
      </w:pPr>
      <w:r>
        <w:t>A</w:t>
      </w:r>
      <w:r w:rsidR="00F147AD">
        <w:t xml:space="preserve"> table or a list</w:t>
      </w:r>
      <w:r>
        <w:t xml:space="preserve">  </w:t>
      </w:r>
      <w:r>
        <w:t>- note which page _______________________</w:t>
      </w:r>
    </w:p>
    <w:p w14:paraId="212BFFDE" w14:textId="53C0B45A" w:rsidR="00F147AD" w:rsidRPr="00B817AB" w:rsidRDefault="00F147AD" w:rsidP="00F147AD">
      <w:pPr>
        <w:pStyle w:val="ListParagraph"/>
        <w:numPr>
          <w:ilvl w:val="0"/>
          <w:numId w:val="45"/>
        </w:numPr>
      </w:pPr>
      <w:r>
        <w:t>Links have a hover effect</w:t>
      </w:r>
    </w:p>
    <w:p w14:paraId="3003A252" w14:textId="4C1A5AA1" w:rsidR="00F147AD" w:rsidRDefault="00296E65" w:rsidP="00F147AD">
      <w:pPr>
        <w:pStyle w:val="ListParagraph"/>
        <w:numPr>
          <w:ilvl w:val="0"/>
          <w:numId w:val="45"/>
        </w:numPr>
      </w:pPr>
      <w:r>
        <w:t>A</w:t>
      </w:r>
      <w:r w:rsidR="00F147AD" w:rsidRPr="00B817AB">
        <w:t xml:space="preserve">n external stylesheet </w:t>
      </w:r>
    </w:p>
    <w:p w14:paraId="1676DFE2" w14:textId="1C0DC1B9" w:rsidR="00F147AD" w:rsidRDefault="00296E65" w:rsidP="00F147AD">
      <w:pPr>
        <w:pStyle w:val="ListParagraph"/>
        <w:numPr>
          <w:ilvl w:val="0"/>
          <w:numId w:val="45"/>
        </w:numPr>
      </w:pPr>
      <w:r>
        <w:t>A</w:t>
      </w:r>
      <w:r w:rsidR="00F147AD" w:rsidRPr="00B817AB">
        <w:t>n internal stylesheet</w:t>
      </w:r>
      <w:r w:rsidR="00F147AD">
        <w:t xml:space="preserve"> on one of the pages</w:t>
      </w:r>
    </w:p>
    <w:p w14:paraId="1D241DC6" w14:textId="77777777" w:rsidR="00296E65" w:rsidRDefault="00296E65" w:rsidP="00296E65">
      <w:pPr>
        <w:pStyle w:val="ListParagraph"/>
        <w:numPr>
          <w:ilvl w:val="0"/>
          <w:numId w:val="45"/>
        </w:numPr>
      </w:pPr>
      <w:r>
        <w:t>A</w:t>
      </w:r>
      <w:r w:rsidR="00F147AD">
        <w:t>t least two images – one must be a background image</w:t>
      </w:r>
      <w:r>
        <w:t xml:space="preserve"> of correct size:</w:t>
      </w:r>
      <w:r>
        <w:br/>
      </w:r>
      <w:r>
        <w:t>- note which page</w:t>
      </w:r>
      <w:r>
        <w:t>s</w:t>
      </w:r>
      <w:r>
        <w:t xml:space="preserve"> _______________________</w:t>
      </w:r>
    </w:p>
    <w:p w14:paraId="75E4FA73" w14:textId="77777777" w:rsidR="00FF0358" w:rsidRDefault="00296E65" w:rsidP="00FF0358">
      <w:pPr>
        <w:pStyle w:val="ListParagraph"/>
        <w:numPr>
          <w:ilvl w:val="0"/>
          <w:numId w:val="45"/>
        </w:numPr>
      </w:pPr>
      <w:r>
        <w:t>A</w:t>
      </w:r>
      <w:r w:rsidR="00F147AD" w:rsidRPr="002C7DD3">
        <w:t xml:space="preserve">t least two fixed </w:t>
      </w:r>
      <w:r w:rsidR="00F147AD">
        <w:t xml:space="preserve">page </w:t>
      </w:r>
      <w:r w:rsidR="00F147AD" w:rsidRPr="002C7DD3">
        <w:t>elements</w:t>
      </w:r>
      <w:r w:rsidR="00FF0358">
        <w:t xml:space="preserve"> – what are they __________________________]</w:t>
      </w:r>
    </w:p>
    <w:p w14:paraId="20BC5ACE" w14:textId="607BA8AC" w:rsidR="00F147AD" w:rsidRDefault="00FF0358" w:rsidP="00FF0358">
      <w:pPr>
        <w:pStyle w:val="ListParagraph"/>
        <w:numPr>
          <w:ilvl w:val="0"/>
          <w:numId w:val="45"/>
        </w:numPr>
      </w:pPr>
      <w:r>
        <w:t>R</w:t>
      </w:r>
      <w:r w:rsidR="00F147AD" w:rsidRPr="002E7AF3">
        <w:t xml:space="preserve">esponsive </w:t>
      </w:r>
      <w:r w:rsidR="00F147AD">
        <w:t xml:space="preserve">mobile-friendly </w:t>
      </w:r>
      <w:r w:rsidR="00F147AD">
        <w:br/>
      </w:r>
    </w:p>
    <w:p w14:paraId="25C14527" w14:textId="77777777" w:rsidR="002952AB" w:rsidRDefault="002952AB" w:rsidP="002952AB"/>
    <w:p w14:paraId="0DFB8AAB" w14:textId="77777777" w:rsidR="002952AB" w:rsidRDefault="002952AB" w:rsidP="002952AB">
      <w:pPr>
        <w:pStyle w:val="ListBullet"/>
        <w:numPr>
          <w:ilvl w:val="0"/>
          <w:numId w:val="0"/>
        </w:numPr>
        <w:ind w:left="144" w:hanging="144"/>
      </w:pPr>
    </w:p>
    <w:p w14:paraId="06037AC5" w14:textId="77777777" w:rsidR="002952AB" w:rsidRPr="00567EFA" w:rsidRDefault="002952AB" w:rsidP="002952AB">
      <w:pPr>
        <w:pStyle w:val="ListBullet"/>
        <w:numPr>
          <w:ilvl w:val="0"/>
          <w:numId w:val="0"/>
        </w:numPr>
        <w:ind w:left="144" w:hanging="144"/>
        <w:rPr>
          <w:b/>
          <w:bCs/>
        </w:rPr>
      </w:pPr>
      <w:r w:rsidRPr="00567EFA">
        <w:rPr>
          <w:b/>
          <w:bCs/>
        </w:rPr>
        <w:t>Questions:</w:t>
      </w:r>
    </w:p>
    <w:p w14:paraId="4E899754" w14:textId="7C398174" w:rsidR="002952AB" w:rsidRDefault="002952AB" w:rsidP="00971590">
      <w:pPr>
        <w:pStyle w:val="ListBullet"/>
        <w:numPr>
          <w:ilvl w:val="0"/>
          <w:numId w:val="0"/>
        </w:numPr>
        <w:ind w:left="144"/>
      </w:pPr>
    </w:p>
    <w:p w14:paraId="62A3A293" w14:textId="2C5A972F" w:rsidR="00971590" w:rsidRDefault="002952AB" w:rsidP="00971590">
      <w:r>
        <w:t>What was the most satisfying part of this assignment?</w:t>
      </w:r>
      <w:r w:rsidR="00971590">
        <w:br/>
      </w:r>
      <w:r w:rsidR="00971590">
        <w:br/>
      </w:r>
      <w:r w:rsidR="00971590">
        <w:br/>
      </w:r>
      <w:r w:rsidR="00971590">
        <w:t>What was the most challenging part of this assignment?</w:t>
      </w:r>
    </w:p>
    <w:p w14:paraId="0F7F6176" w14:textId="3AA0BA91" w:rsidR="002952AB" w:rsidRDefault="002952AB" w:rsidP="00971590">
      <w:pPr>
        <w:pStyle w:val="ListBullet"/>
        <w:numPr>
          <w:ilvl w:val="0"/>
          <w:numId w:val="0"/>
        </w:numPr>
        <w:ind w:left="144"/>
      </w:pPr>
      <w:r>
        <w:br/>
      </w:r>
    </w:p>
    <w:p w14:paraId="7751C053" w14:textId="77777777" w:rsidR="002D4758" w:rsidRDefault="002D4758" w:rsidP="00C2769B"/>
    <w:p w14:paraId="10235B1D" w14:textId="77777777" w:rsidR="00A176F8" w:rsidRDefault="00A176F8" w:rsidP="00C2769B"/>
    <w:sectPr w:rsidR="00A176F8" w:rsidSect="00EA5BE2">
      <w:footerReference w:type="default" r:id="rId12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lisa diorio" w:date="2021-01-22T13:47:00Z" w:initials="ld">
    <w:p w14:paraId="2911C865" w14:textId="2A41940C" w:rsidR="007D7D37" w:rsidRDefault="007D7D3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911C86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3B555F4" w16cex:dateUtc="2021-01-22T18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911C865" w16cid:durableId="23B555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6C9A6" w14:textId="77777777" w:rsidR="00C47AA4" w:rsidRDefault="00C47AA4">
      <w:pPr>
        <w:spacing w:after="0"/>
      </w:pPr>
      <w:r>
        <w:separator/>
      </w:r>
    </w:p>
  </w:endnote>
  <w:endnote w:type="continuationSeparator" w:id="0">
    <w:p w14:paraId="487381EC" w14:textId="77777777" w:rsidR="00C47AA4" w:rsidRDefault="00C47A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00721" w14:textId="77777777" w:rsidR="00C47AA4" w:rsidRDefault="00C47AA4">
      <w:pPr>
        <w:spacing w:after="0"/>
      </w:pPr>
      <w:r>
        <w:separator/>
      </w:r>
    </w:p>
  </w:footnote>
  <w:footnote w:type="continuationSeparator" w:id="0">
    <w:p w14:paraId="17362BB6" w14:textId="77777777" w:rsidR="00C47AA4" w:rsidRDefault="00C47AA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29272D"/>
    <w:multiLevelType w:val="hybridMultilevel"/>
    <w:tmpl w:val="2FB0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6B7524"/>
    <w:multiLevelType w:val="hybridMultilevel"/>
    <w:tmpl w:val="750009E2"/>
    <w:lvl w:ilvl="0" w:tplc="E530DD6E">
      <w:start w:val="1"/>
      <w:numFmt w:val="bullet"/>
      <w:lvlText w:val=""/>
      <w:lvlJc w:val="left"/>
      <w:pPr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3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4"/>
  </w:num>
  <w:num w:numId="3" w16cid:durableId="688457849">
    <w:abstractNumId w:val="39"/>
  </w:num>
  <w:num w:numId="4" w16cid:durableId="464465768">
    <w:abstractNumId w:val="18"/>
  </w:num>
  <w:num w:numId="5" w16cid:durableId="1480610675">
    <w:abstractNumId w:val="18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7"/>
  </w:num>
  <w:num w:numId="16" w16cid:durableId="1749040517">
    <w:abstractNumId w:val="19"/>
  </w:num>
  <w:num w:numId="17" w16cid:durableId="410935614">
    <w:abstractNumId w:val="15"/>
  </w:num>
  <w:num w:numId="18" w16cid:durableId="894632189">
    <w:abstractNumId w:val="43"/>
  </w:num>
  <w:num w:numId="19" w16cid:durableId="484123264">
    <w:abstractNumId w:val="26"/>
  </w:num>
  <w:num w:numId="20" w16cid:durableId="2045250654">
    <w:abstractNumId w:val="23"/>
  </w:num>
  <w:num w:numId="21" w16cid:durableId="1773162791">
    <w:abstractNumId w:val="28"/>
  </w:num>
  <w:num w:numId="22" w16cid:durableId="1429229936">
    <w:abstractNumId w:val="12"/>
  </w:num>
  <w:num w:numId="23" w16cid:durableId="413086667">
    <w:abstractNumId w:val="27"/>
  </w:num>
  <w:num w:numId="24" w16cid:durableId="554001019">
    <w:abstractNumId w:val="37"/>
  </w:num>
  <w:num w:numId="25" w16cid:durableId="1240288620">
    <w:abstractNumId w:val="21"/>
  </w:num>
  <w:num w:numId="26" w16cid:durableId="77141308">
    <w:abstractNumId w:val="13"/>
  </w:num>
  <w:num w:numId="27" w16cid:durableId="263807760">
    <w:abstractNumId w:val="29"/>
  </w:num>
  <w:num w:numId="28" w16cid:durableId="370805319">
    <w:abstractNumId w:val="16"/>
  </w:num>
  <w:num w:numId="29" w16cid:durableId="898051669">
    <w:abstractNumId w:val="38"/>
  </w:num>
  <w:num w:numId="30" w16cid:durableId="1801612077">
    <w:abstractNumId w:val="32"/>
  </w:num>
  <w:num w:numId="31" w16cid:durableId="491146320">
    <w:abstractNumId w:val="35"/>
  </w:num>
  <w:num w:numId="32" w16cid:durableId="299380314">
    <w:abstractNumId w:val="30"/>
  </w:num>
  <w:num w:numId="33" w16cid:durableId="1652563510">
    <w:abstractNumId w:val="31"/>
  </w:num>
  <w:num w:numId="34" w16cid:durableId="339625496">
    <w:abstractNumId w:val="14"/>
  </w:num>
  <w:num w:numId="35" w16cid:durableId="273170624">
    <w:abstractNumId w:val="24"/>
  </w:num>
  <w:num w:numId="36" w16cid:durableId="2125466445">
    <w:abstractNumId w:val="44"/>
  </w:num>
  <w:num w:numId="37" w16cid:durableId="52824367">
    <w:abstractNumId w:val="33"/>
  </w:num>
  <w:num w:numId="38" w16cid:durableId="1218281344">
    <w:abstractNumId w:val="40"/>
  </w:num>
  <w:num w:numId="39" w16cid:durableId="352924367">
    <w:abstractNumId w:val="20"/>
  </w:num>
  <w:num w:numId="40" w16cid:durableId="559098027">
    <w:abstractNumId w:val="10"/>
  </w:num>
  <w:num w:numId="41" w16cid:durableId="1863785683">
    <w:abstractNumId w:val="41"/>
  </w:num>
  <w:num w:numId="42" w16cid:durableId="2094548195">
    <w:abstractNumId w:val="42"/>
  </w:num>
  <w:num w:numId="43" w16cid:durableId="1987197165">
    <w:abstractNumId w:val="25"/>
  </w:num>
  <w:num w:numId="44" w16cid:durableId="2116946585">
    <w:abstractNumId w:val="45"/>
  </w:num>
  <w:num w:numId="45" w16cid:durableId="881787095">
    <w:abstractNumId w:val="36"/>
  </w:num>
  <w:num w:numId="46" w16cid:durableId="1721631043">
    <w:abstractNumId w:val="11"/>
  </w:num>
  <w:num w:numId="47" w16cid:durableId="955868705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isa diorio">
    <w15:presenceInfo w15:providerId="Windows Live" w15:userId="1375f94533d201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343D5"/>
    <w:rsid w:val="00036283"/>
    <w:rsid w:val="0004793E"/>
    <w:rsid w:val="00076448"/>
    <w:rsid w:val="00091FE6"/>
    <w:rsid w:val="000952C8"/>
    <w:rsid w:val="000A33B0"/>
    <w:rsid w:val="000B3953"/>
    <w:rsid w:val="000B48BD"/>
    <w:rsid w:val="000B4F8E"/>
    <w:rsid w:val="00114026"/>
    <w:rsid w:val="001141DB"/>
    <w:rsid w:val="00121605"/>
    <w:rsid w:val="00124956"/>
    <w:rsid w:val="00135F13"/>
    <w:rsid w:val="0015495B"/>
    <w:rsid w:val="00172B30"/>
    <w:rsid w:val="00175123"/>
    <w:rsid w:val="001A1180"/>
    <w:rsid w:val="001A148C"/>
    <w:rsid w:val="001A5FA1"/>
    <w:rsid w:val="001B11B7"/>
    <w:rsid w:val="001C1A07"/>
    <w:rsid w:val="001D33B5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40F6"/>
    <w:rsid w:val="00235FB2"/>
    <w:rsid w:val="002365F2"/>
    <w:rsid w:val="00240DF4"/>
    <w:rsid w:val="0024197D"/>
    <w:rsid w:val="002465FC"/>
    <w:rsid w:val="0025048D"/>
    <w:rsid w:val="0025172B"/>
    <w:rsid w:val="00263051"/>
    <w:rsid w:val="002876A6"/>
    <w:rsid w:val="00290CC6"/>
    <w:rsid w:val="002952AB"/>
    <w:rsid w:val="00296E65"/>
    <w:rsid w:val="002A1BCD"/>
    <w:rsid w:val="002A2B3B"/>
    <w:rsid w:val="002B4012"/>
    <w:rsid w:val="002C77B8"/>
    <w:rsid w:val="002C7DD3"/>
    <w:rsid w:val="002D4758"/>
    <w:rsid w:val="002E2F6C"/>
    <w:rsid w:val="002E469B"/>
    <w:rsid w:val="002E7AF3"/>
    <w:rsid w:val="002F30E3"/>
    <w:rsid w:val="00315DC2"/>
    <w:rsid w:val="003308D2"/>
    <w:rsid w:val="003544B9"/>
    <w:rsid w:val="00356B4A"/>
    <w:rsid w:val="003659E9"/>
    <w:rsid w:val="003661BB"/>
    <w:rsid w:val="0036643E"/>
    <w:rsid w:val="003676C5"/>
    <w:rsid w:val="00367CE8"/>
    <w:rsid w:val="003858A9"/>
    <w:rsid w:val="0038618D"/>
    <w:rsid w:val="003B0391"/>
    <w:rsid w:val="003B49A8"/>
    <w:rsid w:val="003E2D26"/>
    <w:rsid w:val="003E3EB5"/>
    <w:rsid w:val="003E6EAE"/>
    <w:rsid w:val="003F44B0"/>
    <w:rsid w:val="00417DD4"/>
    <w:rsid w:val="00433F82"/>
    <w:rsid w:val="004365EE"/>
    <w:rsid w:val="00446372"/>
    <w:rsid w:val="0047050B"/>
    <w:rsid w:val="00473BD4"/>
    <w:rsid w:val="004A4D73"/>
    <w:rsid w:val="004B3A36"/>
    <w:rsid w:val="004D52B4"/>
    <w:rsid w:val="004E3BA9"/>
    <w:rsid w:val="004E5BA7"/>
    <w:rsid w:val="0050747C"/>
    <w:rsid w:val="00532EAE"/>
    <w:rsid w:val="0053522C"/>
    <w:rsid w:val="00540212"/>
    <w:rsid w:val="00544E8A"/>
    <w:rsid w:val="00571634"/>
    <w:rsid w:val="0059569D"/>
    <w:rsid w:val="005A38F7"/>
    <w:rsid w:val="005D24DB"/>
    <w:rsid w:val="00607A0F"/>
    <w:rsid w:val="00613009"/>
    <w:rsid w:val="00626900"/>
    <w:rsid w:val="006302B0"/>
    <w:rsid w:val="00635885"/>
    <w:rsid w:val="0063645A"/>
    <w:rsid w:val="006432C2"/>
    <w:rsid w:val="00645A75"/>
    <w:rsid w:val="00662522"/>
    <w:rsid w:val="00662BB5"/>
    <w:rsid w:val="006763F8"/>
    <w:rsid w:val="0068088A"/>
    <w:rsid w:val="006B1377"/>
    <w:rsid w:val="006B4695"/>
    <w:rsid w:val="006B5436"/>
    <w:rsid w:val="006B79B2"/>
    <w:rsid w:val="006C3259"/>
    <w:rsid w:val="006D1F82"/>
    <w:rsid w:val="006F36C3"/>
    <w:rsid w:val="006F7190"/>
    <w:rsid w:val="0070718E"/>
    <w:rsid w:val="0071041A"/>
    <w:rsid w:val="00727E84"/>
    <w:rsid w:val="00743788"/>
    <w:rsid w:val="00744AEB"/>
    <w:rsid w:val="007467F6"/>
    <w:rsid w:val="00763449"/>
    <w:rsid w:val="00775AF0"/>
    <w:rsid w:val="007824E9"/>
    <w:rsid w:val="00784B1E"/>
    <w:rsid w:val="007930CD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14486"/>
    <w:rsid w:val="00834266"/>
    <w:rsid w:val="00855DE9"/>
    <w:rsid w:val="00865AAC"/>
    <w:rsid w:val="008839B5"/>
    <w:rsid w:val="00883B4C"/>
    <w:rsid w:val="008901B5"/>
    <w:rsid w:val="008936F2"/>
    <w:rsid w:val="00897784"/>
    <w:rsid w:val="008A53D7"/>
    <w:rsid w:val="008C3F6F"/>
    <w:rsid w:val="008C63ED"/>
    <w:rsid w:val="008D416A"/>
    <w:rsid w:val="008E7FCF"/>
    <w:rsid w:val="008F611B"/>
    <w:rsid w:val="008F7499"/>
    <w:rsid w:val="00900E48"/>
    <w:rsid w:val="0090606A"/>
    <w:rsid w:val="00906566"/>
    <w:rsid w:val="00910997"/>
    <w:rsid w:val="00930319"/>
    <w:rsid w:val="00931AED"/>
    <w:rsid w:val="00942B8F"/>
    <w:rsid w:val="009430ED"/>
    <w:rsid w:val="00943342"/>
    <w:rsid w:val="00946ECA"/>
    <w:rsid w:val="009531D6"/>
    <w:rsid w:val="009550F6"/>
    <w:rsid w:val="00956497"/>
    <w:rsid w:val="00971590"/>
    <w:rsid w:val="00974D13"/>
    <w:rsid w:val="00986D1B"/>
    <w:rsid w:val="009A121B"/>
    <w:rsid w:val="009A4F92"/>
    <w:rsid w:val="009B119F"/>
    <w:rsid w:val="009C1C80"/>
    <w:rsid w:val="009C6F30"/>
    <w:rsid w:val="009D1E5C"/>
    <w:rsid w:val="009D3D78"/>
    <w:rsid w:val="009E04E7"/>
    <w:rsid w:val="009E337C"/>
    <w:rsid w:val="009F3122"/>
    <w:rsid w:val="009F65A8"/>
    <w:rsid w:val="00A01F6A"/>
    <w:rsid w:val="00A17284"/>
    <w:rsid w:val="00A176F8"/>
    <w:rsid w:val="00A35711"/>
    <w:rsid w:val="00A601C0"/>
    <w:rsid w:val="00A61501"/>
    <w:rsid w:val="00A66C39"/>
    <w:rsid w:val="00A67D06"/>
    <w:rsid w:val="00A709B4"/>
    <w:rsid w:val="00A7421E"/>
    <w:rsid w:val="00A75933"/>
    <w:rsid w:val="00A8644E"/>
    <w:rsid w:val="00A92CB6"/>
    <w:rsid w:val="00AA67CC"/>
    <w:rsid w:val="00AB6660"/>
    <w:rsid w:val="00AD7EF8"/>
    <w:rsid w:val="00AE5FA3"/>
    <w:rsid w:val="00B068D7"/>
    <w:rsid w:val="00B07992"/>
    <w:rsid w:val="00B11074"/>
    <w:rsid w:val="00B1156E"/>
    <w:rsid w:val="00B12549"/>
    <w:rsid w:val="00B15429"/>
    <w:rsid w:val="00B16CCF"/>
    <w:rsid w:val="00B212EB"/>
    <w:rsid w:val="00B350CC"/>
    <w:rsid w:val="00B4621A"/>
    <w:rsid w:val="00B53D1F"/>
    <w:rsid w:val="00B55513"/>
    <w:rsid w:val="00B62CD8"/>
    <w:rsid w:val="00B74A79"/>
    <w:rsid w:val="00B766DC"/>
    <w:rsid w:val="00B817AB"/>
    <w:rsid w:val="00B8672E"/>
    <w:rsid w:val="00B96BA5"/>
    <w:rsid w:val="00B9750D"/>
    <w:rsid w:val="00BA4368"/>
    <w:rsid w:val="00BA5A96"/>
    <w:rsid w:val="00BA6D35"/>
    <w:rsid w:val="00BD2240"/>
    <w:rsid w:val="00BE4AC6"/>
    <w:rsid w:val="00BE4BD8"/>
    <w:rsid w:val="00BF243F"/>
    <w:rsid w:val="00C25FBF"/>
    <w:rsid w:val="00C2769B"/>
    <w:rsid w:val="00C35813"/>
    <w:rsid w:val="00C423AC"/>
    <w:rsid w:val="00C45B61"/>
    <w:rsid w:val="00C47AA4"/>
    <w:rsid w:val="00C60E0D"/>
    <w:rsid w:val="00C70C09"/>
    <w:rsid w:val="00C86F7C"/>
    <w:rsid w:val="00C91EC5"/>
    <w:rsid w:val="00CA04E9"/>
    <w:rsid w:val="00CA7742"/>
    <w:rsid w:val="00CC210F"/>
    <w:rsid w:val="00CD36A2"/>
    <w:rsid w:val="00CD4E8A"/>
    <w:rsid w:val="00CD7785"/>
    <w:rsid w:val="00CE63C3"/>
    <w:rsid w:val="00CF3DD4"/>
    <w:rsid w:val="00CF5A6F"/>
    <w:rsid w:val="00D04E9F"/>
    <w:rsid w:val="00D246FF"/>
    <w:rsid w:val="00D352FB"/>
    <w:rsid w:val="00D3627E"/>
    <w:rsid w:val="00D6069B"/>
    <w:rsid w:val="00D658C1"/>
    <w:rsid w:val="00D673F9"/>
    <w:rsid w:val="00D74561"/>
    <w:rsid w:val="00D8252A"/>
    <w:rsid w:val="00DA7464"/>
    <w:rsid w:val="00DA7D2B"/>
    <w:rsid w:val="00DB2ACB"/>
    <w:rsid w:val="00DC2BC7"/>
    <w:rsid w:val="00DD19BC"/>
    <w:rsid w:val="00DE035F"/>
    <w:rsid w:val="00E018A0"/>
    <w:rsid w:val="00E24117"/>
    <w:rsid w:val="00E32177"/>
    <w:rsid w:val="00E43BDD"/>
    <w:rsid w:val="00E472C3"/>
    <w:rsid w:val="00E57191"/>
    <w:rsid w:val="00E6490C"/>
    <w:rsid w:val="00E86F27"/>
    <w:rsid w:val="00EA5BE2"/>
    <w:rsid w:val="00EA6ED6"/>
    <w:rsid w:val="00EB11E2"/>
    <w:rsid w:val="00EB6A80"/>
    <w:rsid w:val="00EC0936"/>
    <w:rsid w:val="00ED79DD"/>
    <w:rsid w:val="00EE1B51"/>
    <w:rsid w:val="00EE25E4"/>
    <w:rsid w:val="00EF14A7"/>
    <w:rsid w:val="00EF6644"/>
    <w:rsid w:val="00F147AD"/>
    <w:rsid w:val="00F318DE"/>
    <w:rsid w:val="00F43AE2"/>
    <w:rsid w:val="00F649AF"/>
    <w:rsid w:val="00F7212A"/>
    <w:rsid w:val="00F76D8B"/>
    <w:rsid w:val="00F814CB"/>
    <w:rsid w:val="00F84105"/>
    <w:rsid w:val="00FA5DED"/>
    <w:rsid w:val="00FB092A"/>
    <w:rsid w:val="00FB6249"/>
    <w:rsid w:val="00FC1FF1"/>
    <w:rsid w:val="00FC2125"/>
    <w:rsid w:val="00FD4098"/>
    <w:rsid w:val="00FD7DB2"/>
    <w:rsid w:val="00FE567A"/>
    <w:rsid w:val="00FF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116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118</cp:revision>
  <cp:lastPrinted>2019-03-26T17:28:00Z</cp:lastPrinted>
  <dcterms:created xsi:type="dcterms:W3CDTF">2021-01-22T18:19:00Z</dcterms:created>
  <dcterms:modified xsi:type="dcterms:W3CDTF">2024-09-17T02:19:00Z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