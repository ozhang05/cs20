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055E8B13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965749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F42E29">
        <w:rPr>
          <w:rStyle w:val="Strong"/>
          <w:color w:val="1089D4"/>
        </w:rPr>
        <w:t xml:space="preserve"> 7</w:t>
      </w:r>
      <w:r w:rsidR="002562CF">
        <w:rPr>
          <w:rStyle w:val="Strong"/>
          <w:color w:val="1089D4"/>
        </w:rPr>
        <w:t xml:space="preserve">: </w:t>
      </w:r>
      <w:r w:rsidR="001567F9">
        <w:rPr>
          <w:rStyle w:val="Strong"/>
          <w:color w:val="1089D4"/>
        </w:rPr>
        <w:t xml:space="preserve">Parsing </w:t>
      </w:r>
      <w:r w:rsidR="00C33A0A">
        <w:rPr>
          <w:rStyle w:val="Strong"/>
          <w:color w:val="1089D4"/>
        </w:rPr>
        <w:t>JSON</w:t>
      </w:r>
    </w:p>
    <w:p w14:paraId="01FB7541" w14:textId="77777777" w:rsidR="000A33B0" w:rsidRDefault="000A33B0">
      <w:pPr>
        <w:pStyle w:val="Heading1"/>
      </w:pPr>
    </w:p>
    <w:p w14:paraId="21560793" w14:textId="7BF75DCA" w:rsidR="00DC51A3" w:rsidRPr="00BB286B" w:rsidRDefault="00F42E29" w:rsidP="00DC51A3">
      <w:pPr>
        <w:rPr>
          <w:rFonts w:asciiTheme="majorHAnsi" w:eastAsiaTheme="majorEastAsia" w:hAnsiTheme="majorHAnsi" w:cstheme="majorBidi"/>
          <w:b/>
          <w:bCs/>
          <w:color w:val="1089D4"/>
          <w:sz w:val="22"/>
        </w:rPr>
      </w:pPr>
      <w:r>
        <w:rPr>
          <w:rFonts w:asciiTheme="majorHAnsi" w:eastAsiaTheme="majorEastAsia" w:hAnsiTheme="majorHAnsi" w:cstheme="majorBidi"/>
          <w:b/>
          <w:bCs/>
          <w:color w:val="1089D4"/>
          <w:sz w:val="22"/>
        </w:rPr>
        <w:t>Task 1</w:t>
      </w:r>
      <w:r w:rsidR="00DC51A3" w:rsidRPr="00BB286B">
        <w:rPr>
          <w:rFonts w:asciiTheme="majorHAnsi" w:eastAsiaTheme="majorEastAsia" w:hAnsiTheme="majorHAnsi" w:cstheme="majorBidi"/>
          <w:b/>
          <w:bCs/>
          <w:color w:val="1089D4"/>
          <w:sz w:val="22"/>
        </w:rPr>
        <w:t xml:space="preserve">: </w:t>
      </w:r>
      <w:r w:rsidR="00E63032">
        <w:rPr>
          <w:rFonts w:asciiTheme="majorHAnsi" w:eastAsiaTheme="majorEastAsia" w:hAnsiTheme="majorHAnsi" w:cstheme="majorBidi"/>
          <w:b/>
          <w:bCs/>
          <w:color w:val="1089D4"/>
          <w:sz w:val="22"/>
        </w:rPr>
        <w:t>Read</w:t>
      </w:r>
      <w:r w:rsidR="00772D14">
        <w:rPr>
          <w:rFonts w:asciiTheme="majorHAnsi" w:eastAsiaTheme="majorEastAsia" w:hAnsiTheme="majorHAnsi" w:cstheme="majorBidi"/>
          <w:b/>
          <w:bCs/>
          <w:color w:val="1089D4"/>
          <w:sz w:val="22"/>
        </w:rPr>
        <w:t xml:space="preserve"> </w:t>
      </w:r>
      <w:r w:rsidR="00D630C3">
        <w:rPr>
          <w:rFonts w:asciiTheme="majorHAnsi" w:eastAsiaTheme="majorEastAsia" w:hAnsiTheme="majorHAnsi" w:cstheme="majorBidi"/>
          <w:b/>
          <w:bCs/>
          <w:color w:val="1089D4"/>
          <w:sz w:val="22"/>
        </w:rPr>
        <w:t xml:space="preserve">a </w:t>
      </w:r>
      <w:r w:rsidR="00E63032">
        <w:rPr>
          <w:rFonts w:asciiTheme="majorHAnsi" w:eastAsiaTheme="majorEastAsia" w:hAnsiTheme="majorHAnsi" w:cstheme="majorBidi"/>
          <w:b/>
          <w:bCs/>
          <w:color w:val="1089D4"/>
          <w:sz w:val="22"/>
        </w:rPr>
        <w:t>JSON from a file</w:t>
      </w:r>
    </w:p>
    <w:p w14:paraId="3F49DA2B" w14:textId="28C7DADB" w:rsidR="00E63032" w:rsidRPr="00E63032" w:rsidRDefault="00E63032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szCs w:val="24"/>
          <w:lang w:eastAsia="en-US"/>
        </w:rPr>
      </w:pP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Using the </w:t>
      </w:r>
      <w:r w:rsidR="00D630C3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JSON </w:t>
      </w:r>
      <w:r w:rsidR="00736F6F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you created </w:t>
      </w:r>
      <w:r w:rsidR="00D630C3">
        <w:rPr>
          <w:rFonts w:ascii="Lato" w:eastAsia="Times New Roman" w:hAnsi="Lato" w:cs="Times New Roman"/>
          <w:color w:val="2D3B45"/>
          <w:szCs w:val="24"/>
          <w:lang w:eastAsia="en-US"/>
        </w:rPr>
        <w:t>in products1.html (from the previous assignment)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, </w:t>
      </w:r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 xml:space="preserve">create a file called </w:t>
      </w:r>
      <w:proofErr w:type="spellStart"/>
      <w:proofErr w:type="gramStart"/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>products.json</w:t>
      </w:r>
      <w:proofErr w:type="spellEnd"/>
      <w:proofErr w:type="gramEnd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.  It should </w:t>
      </w:r>
      <w:r w:rsidR="00723DB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ONLY 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have the JSON</w:t>
      </w:r>
      <w:r w:rsidR="00723DB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– you may not have any variable assignments in this file.</w:t>
      </w:r>
    </w:p>
    <w:p w14:paraId="0F43730C" w14:textId="23B82E79" w:rsidR="00E63032" w:rsidRPr="00E63032" w:rsidRDefault="00E63032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</w:pPr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 xml:space="preserve">Create </w:t>
      </w:r>
      <w:r w:rsidR="002564E9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>a file</w:t>
      </w:r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 xml:space="preserve"> called </w:t>
      </w:r>
      <w:r w:rsidR="00723DBC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>products</w:t>
      </w:r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>2.html</w:t>
      </w:r>
    </w:p>
    <w:p w14:paraId="29A15B84" w14:textId="233B3D05" w:rsidR="00E63032" w:rsidRPr="00E63032" w:rsidRDefault="00E63032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szCs w:val="24"/>
          <w:lang w:eastAsia="en-US"/>
        </w:rPr>
      </w:pP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At the beginning of </w:t>
      </w:r>
      <w:r w:rsidR="0022714A">
        <w:rPr>
          <w:rFonts w:ascii="Lato" w:eastAsia="Times New Roman" w:hAnsi="Lato" w:cs="Times New Roman"/>
          <w:color w:val="2D3B45"/>
          <w:szCs w:val="24"/>
          <w:lang w:eastAsia="en-US"/>
        </w:rPr>
        <w:t>products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2.html, read the </w:t>
      </w:r>
      <w:r w:rsidR="00C747B0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data from </w:t>
      </w:r>
      <w:proofErr w:type="spellStart"/>
      <w:proofErr w:type="gramStart"/>
      <w:r w:rsidR="00C747B0">
        <w:rPr>
          <w:rFonts w:ascii="Lato" w:eastAsia="Times New Roman" w:hAnsi="Lato" w:cs="Times New Roman"/>
          <w:color w:val="2D3B45"/>
          <w:szCs w:val="24"/>
          <w:lang w:eastAsia="en-US"/>
        </w:rPr>
        <w:t>products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.json</w:t>
      </w:r>
      <w:proofErr w:type="spellEnd"/>
      <w:proofErr w:type="gramEnd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using $.get</w:t>
      </w:r>
      <w:r w:rsidR="002012A6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and store as a JSON object.</w:t>
      </w:r>
    </w:p>
    <w:p w14:paraId="6B91E8E2" w14:textId="1B391644" w:rsidR="00875FB3" w:rsidRDefault="00E63032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szCs w:val="24"/>
          <w:lang w:eastAsia="en-US"/>
        </w:rPr>
      </w:pP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Display</w:t>
      </w:r>
      <w:r w:rsidR="006F3D8D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the </w:t>
      </w:r>
      <w:r w:rsidR="00875FB3">
        <w:rPr>
          <w:rFonts w:ascii="Lato" w:eastAsia="Times New Roman" w:hAnsi="Lato" w:cs="Times New Roman"/>
          <w:color w:val="2D3B45"/>
          <w:szCs w:val="24"/>
          <w:lang w:eastAsia="en-US"/>
        </w:rPr>
        <w:t>JSON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</w:t>
      </w:r>
      <w:r w:rsidR="00E43808">
        <w:rPr>
          <w:rFonts w:ascii="Lato" w:eastAsia="Times New Roman" w:hAnsi="Lato" w:cs="Times New Roman"/>
          <w:color w:val="2D3B45"/>
          <w:szCs w:val="24"/>
          <w:lang w:eastAsia="en-US"/>
        </w:rPr>
        <w:t>object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on the page in a &lt;div&gt; </w:t>
      </w:r>
      <w:proofErr w:type="gramStart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section</w:t>
      </w:r>
      <w:r w:rsidR="008E667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 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(</w:t>
      </w:r>
      <w:proofErr w:type="gramEnd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hint use the </w:t>
      </w:r>
      <w:proofErr w:type="spellStart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innerHTML</w:t>
      </w:r>
      <w:proofErr w:type="spellEnd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property)</w:t>
      </w:r>
      <w:r w:rsidR="008E667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.  </w:t>
      </w:r>
      <w:r w:rsidR="006F3D8D">
        <w:rPr>
          <w:rFonts w:ascii="Lato" w:eastAsia="Times New Roman" w:hAnsi="Lato" w:cs="Times New Roman"/>
          <w:color w:val="2D3B45"/>
          <w:szCs w:val="24"/>
          <w:lang w:eastAsia="en-US"/>
        </w:rPr>
        <w:t>A</w:t>
      </w:r>
      <w:r w:rsidR="008E667C">
        <w:rPr>
          <w:rFonts w:ascii="Lato" w:eastAsia="Times New Roman" w:hAnsi="Lato" w:cs="Times New Roman"/>
          <w:color w:val="2D3B45"/>
          <w:szCs w:val="24"/>
          <w:lang w:eastAsia="en-US"/>
        </w:rPr>
        <w:t>dd HTML markup</w:t>
      </w:r>
      <w:r w:rsidR="00D12C97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to the display</w:t>
      </w:r>
      <w:r w:rsidR="008E667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</w:t>
      </w:r>
      <w:r w:rsidR="00D12C97">
        <w:rPr>
          <w:rFonts w:ascii="Lato" w:eastAsia="Times New Roman" w:hAnsi="Lato" w:cs="Times New Roman"/>
          <w:color w:val="2D3B45"/>
          <w:szCs w:val="24"/>
          <w:lang w:eastAsia="en-US"/>
        </w:rPr>
        <w:t>plus</w:t>
      </w:r>
      <w:r w:rsidR="005910D8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CSS </w:t>
      </w:r>
      <w:r w:rsidR="006F3D8D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to </w:t>
      </w:r>
      <w:r w:rsidR="004C35C0">
        <w:rPr>
          <w:rFonts w:ascii="Lato" w:eastAsia="Times New Roman" w:hAnsi="Lato" w:cs="Times New Roman"/>
          <w:color w:val="2D3B45"/>
          <w:szCs w:val="24"/>
          <w:lang w:eastAsia="en-US"/>
        </w:rPr>
        <w:t>make it look good.</w:t>
      </w:r>
    </w:p>
    <w:p w14:paraId="2E40ADB9" w14:textId="6BB01616" w:rsidR="00E63032" w:rsidRPr="00E63032" w:rsidRDefault="004C35C0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szCs w:val="24"/>
          <w:lang w:eastAsia="en-US"/>
        </w:rPr>
      </w:pPr>
      <w:r w:rsidRPr="00A85EF7">
        <w:rPr>
          <w:rFonts w:ascii="Lato" w:eastAsia="Times New Roman" w:hAnsi="Lato" w:cs="Times New Roman"/>
          <w:i/>
          <w:iCs/>
          <w:color w:val="2D3B45"/>
          <w:szCs w:val="24"/>
          <w:lang w:eastAsia="en-US"/>
        </w:rPr>
        <w:t>Example output</w:t>
      </w:r>
      <w:r w:rsidR="00E42AE5" w:rsidRPr="00A85EF7">
        <w:rPr>
          <w:rFonts w:ascii="Lato" w:eastAsia="Times New Roman" w:hAnsi="Lato" w:cs="Times New Roman"/>
          <w:i/>
          <w:iCs/>
          <w:color w:val="2D3B45"/>
          <w:szCs w:val="24"/>
          <w:lang w:eastAsia="en-US"/>
        </w:rPr>
        <w:t xml:space="preserve"> </w:t>
      </w:r>
      <w:r w:rsidR="006E61AE">
        <w:rPr>
          <w:rFonts w:ascii="Lato" w:eastAsia="Times New Roman" w:hAnsi="Lato" w:cs="Times New Roman"/>
          <w:color w:val="2D3B45"/>
          <w:szCs w:val="24"/>
          <w:lang w:eastAsia="en-US"/>
        </w:rPr>
        <w:t>–feel free to add more styling</w:t>
      </w:r>
      <w:r w:rsidR="00E63032" w:rsidRPr="00E63032">
        <w:rPr>
          <w:rFonts w:ascii="Lato" w:eastAsia="Times New Roman" w:hAnsi="Lato" w:cs="Times New Roman"/>
          <w:color w:val="2D3B45"/>
          <w:szCs w:val="24"/>
          <w:lang w:eastAsia="en-US"/>
        </w:rPr>
        <w:t>:</w:t>
      </w:r>
    </w:p>
    <w:p w14:paraId="63C780C0" w14:textId="60C30789" w:rsidR="009C6FC0" w:rsidRPr="00E741FF" w:rsidRDefault="009C6FC0" w:rsidP="009C6FC0">
      <w:pPr>
        <w:rPr>
          <w:b/>
          <w:bCs/>
          <w:sz w:val="32"/>
          <w:szCs w:val="32"/>
        </w:rPr>
      </w:pPr>
      <w:r w:rsidRPr="00E741FF">
        <w:rPr>
          <w:b/>
          <w:bCs/>
          <w:sz w:val="32"/>
          <w:szCs w:val="32"/>
        </w:rPr>
        <w:t xml:space="preserve">Vintage T-shirt </w:t>
      </w:r>
    </w:p>
    <w:p w14:paraId="77A32B80" w14:textId="2FD715EC" w:rsidR="009C6FC0" w:rsidRDefault="009C6FC0" w:rsidP="009C6FC0">
      <w:r>
        <w:t>Tie-die Grateful Dead T-shirt</w:t>
      </w:r>
    </w:p>
    <w:p w14:paraId="359F9A20" w14:textId="77777777" w:rsidR="009C6FC0" w:rsidRDefault="009C6FC0" w:rsidP="009C6FC0">
      <w:r>
        <w:t>Price: $35</w:t>
      </w:r>
    </w:p>
    <w:p w14:paraId="62BA2C9E" w14:textId="46E881A9" w:rsidR="00E63032" w:rsidRDefault="009C6FC0" w:rsidP="009C6FC0">
      <w:r>
        <w:t>Categories: clothing, vintage</w:t>
      </w:r>
    </w:p>
    <w:p w14:paraId="7EC3D26A" w14:textId="77777777" w:rsidR="00DC51A3" w:rsidRDefault="00DC51A3" w:rsidP="00DC51A3"/>
    <w:p w14:paraId="396C2990" w14:textId="1E764B12" w:rsidR="00DC51A3" w:rsidRPr="00772D14" w:rsidRDefault="00284CEB" w:rsidP="00DC51A3">
      <w:pPr>
        <w:rPr>
          <w:rFonts w:asciiTheme="majorHAnsi" w:eastAsiaTheme="majorEastAsia" w:hAnsiTheme="majorHAnsi" w:cstheme="majorBidi"/>
          <w:b/>
          <w:bCs/>
          <w:color w:val="1089D4"/>
          <w:sz w:val="22"/>
        </w:rPr>
      </w:pPr>
      <w:r>
        <w:rPr>
          <w:rFonts w:asciiTheme="majorHAnsi" w:eastAsiaTheme="majorEastAsia" w:hAnsiTheme="majorHAnsi" w:cstheme="majorBidi"/>
          <w:b/>
          <w:bCs/>
          <w:color w:val="1089D4"/>
          <w:sz w:val="22"/>
        </w:rPr>
        <w:t>Task 2</w:t>
      </w:r>
      <w:r w:rsidR="00DC51A3" w:rsidRPr="00772D14">
        <w:rPr>
          <w:rFonts w:asciiTheme="majorHAnsi" w:eastAsiaTheme="majorEastAsia" w:hAnsiTheme="majorHAnsi" w:cstheme="majorBidi"/>
          <w:b/>
          <w:bCs/>
          <w:color w:val="1089D4"/>
          <w:sz w:val="22"/>
        </w:rPr>
        <w:t>: Filter the data</w:t>
      </w:r>
    </w:p>
    <w:p w14:paraId="26D544F1" w14:textId="778C5469" w:rsidR="00772D14" w:rsidRPr="00772D14" w:rsidRDefault="00772D14" w:rsidP="00772D14">
      <w:pPr>
        <w:rPr>
          <w:b/>
          <w:bCs/>
        </w:rPr>
      </w:pPr>
      <w:r w:rsidRPr="00772D14">
        <w:rPr>
          <w:b/>
          <w:bCs/>
        </w:rPr>
        <w:t>Create a file called</w:t>
      </w:r>
      <w:r w:rsidR="00284CEB">
        <w:rPr>
          <w:b/>
          <w:bCs/>
        </w:rPr>
        <w:t xml:space="preserve"> products3</w:t>
      </w:r>
      <w:r w:rsidRPr="00772D14">
        <w:rPr>
          <w:b/>
          <w:bCs/>
        </w:rPr>
        <w:t>.html</w:t>
      </w:r>
      <w:r w:rsidR="0022714A">
        <w:rPr>
          <w:b/>
          <w:bCs/>
        </w:rPr>
        <w:t xml:space="preserve"> </w:t>
      </w:r>
      <w:r w:rsidR="0022714A">
        <w:t>copied from</w:t>
      </w:r>
      <w:r w:rsidR="0022714A" w:rsidRPr="0022714A">
        <w:t xml:space="preserve"> products2.html</w:t>
      </w:r>
      <w:r w:rsidRPr="00772D14">
        <w:rPr>
          <w:b/>
          <w:bCs/>
        </w:rPr>
        <w:t>.</w:t>
      </w:r>
    </w:p>
    <w:p w14:paraId="1937CBC4" w14:textId="1BBDB747" w:rsidR="00772D14" w:rsidRDefault="0022714A" w:rsidP="00772D14">
      <w:r>
        <w:t>In this file. c</w:t>
      </w:r>
      <w:r w:rsidR="00772D14">
        <w:t xml:space="preserve">reate </w:t>
      </w:r>
      <w:r w:rsidR="00D94BAA">
        <w:t xml:space="preserve">a button labelled </w:t>
      </w:r>
      <w:r w:rsidR="00E03E11">
        <w:t>“F</w:t>
      </w:r>
      <w:r w:rsidR="00D94BAA">
        <w:t>ilter</w:t>
      </w:r>
      <w:r w:rsidR="00E03E11">
        <w:t>”</w:t>
      </w:r>
      <w:r w:rsidR="00D94BAA">
        <w:t xml:space="preserve"> plus a </w:t>
      </w:r>
      <w:r w:rsidR="00772D14">
        <w:t xml:space="preserve">drop-down box (&lt;select&gt;) listing the possible </w:t>
      </w:r>
      <w:r w:rsidR="00865334">
        <w:t>categories</w:t>
      </w:r>
      <w:r w:rsidR="00772D14">
        <w:t xml:space="preserve">. The </w:t>
      </w:r>
      <w:r w:rsidR="00865334">
        <w:t>categories</w:t>
      </w:r>
      <w:r w:rsidR="00935EF4">
        <w:t xml:space="preserve"> </w:t>
      </w:r>
      <w:r w:rsidR="00D52393">
        <w:t>MUST BE read</w:t>
      </w:r>
      <w:r w:rsidR="00772D14">
        <w:t xml:space="preserve"> from the JSON data (it must NOT be </w:t>
      </w:r>
      <w:r w:rsidR="002A2056">
        <w:t>hard-coded</w:t>
      </w:r>
      <w:r w:rsidR="00772D14">
        <w:t xml:space="preserve">).  </w:t>
      </w:r>
    </w:p>
    <w:p w14:paraId="29C61D86" w14:textId="27B4971A" w:rsidR="00772D14" w:rsidRDefault="00772D14" w:rsidP="00772D14">
      <w:r>
        <w:t xml:space="preserve">When the user clicks the "filter" button, display </w:t>
      </w:r>
      <w:r w:rsidR="00704AB2">
        <w:t xml:space="preserve">the name of products that match the </w:t>
      </w:r>
      <w:r>
        <w:t xml:space="preserve">selected </w:t>
      </w:r>
      <w:r w:rsidR="00704AB2">
        <w:t>category</w:t>
      </w:r>
      <w:r w:rsidR="005256F1">
        <w:t xml:space="preserve"> </w:t>
      </w:r>
      <w:r>
        <w:t>within a div on the page.  Do not display any other data</w:t>
      </w:r>
      <w:r w:rsidR="005256F1">
        <w:t xml:space="preserve"> for each product</w:t>
      </w:r>
      <w:r>
        <w:t>.</w:t>
      </w:r>
    </w:p>
    <w:p w14:paraId="0A6711C1" w14:textId="77777777" w:rsidR="00772D14" w:rsidRDefault="00772D14" w:rsidP="00772D14">
      <w:r>
        <w:t xml:space="preserve">Use </w:t>
      </w:r>
      <w:proofErr w:type="spellStart"/>
      <w:r>
        <w:t>JQuery</w:t>
      </w:r>
      <w:proofErr w:type="spellEnd"/>
      <w:r>
        <w:t xml:space="preserve"> as much as possible for this part.  For example. use it to read the form elements, to assign the event handler, and to write to the page.</w:t>
      </w:r>
    </w:p>
    <w:p w14:paraId="59C23FA8" w14:textId="77777777" w:rsidR="00772D14" w:rsidRDefault="00772D14" w:rsidP="00DC51A3"/>
    <w:p w14:paraId="620D6139" w14:textId="30706CFC" w:rsidR="00C2769B" w:rsidRPr="003421F3" w:rsidRDefault="00C2769B" w:rsidP="00C222D4">
      <w:pPr>
        <w:pStyle w:val="Heading2"/>
        <w:rPr>
          <w:sz w:val="28"/>
          <w:szCs w:val="28"/>
        </w:rPr>
      </w:pPr>
      <w:r w:rsidRPr="003421F3">
        <w:rPr>
          <w:sz w:val="28"/>
          <w:szCs w:val="28"/>
        </w:rPr>
        <w:t>Rubric</w:t>
      </w:r>
    </w:p>
    <w:p w14:paraId="7C6A9257" w14:textId="3589536A" w:rsidR="0084310E" w:rsidRDefault="0084310E" w:rsidP="00C2769B">
      <w:r>
        <w:t xml:space="preserve">Task 1:  </w:t>
      </w:r>
      <w:r w:rsidR="00A22AA5">
        <w:t>40</w:t>
      </w:r>
      <w:r>
        <w:t xml:space="preserve"> points</w:t>
      </w:r>
    </w:p>
    <w:p w14:paraId="2D3F94B2" w14:textId="1085DF44" w:rsidR="0084310E" w:rsidRDefault="0084310E" w:rsidP="00C2769B">
      <w:r>
        <w:t xml:space="preserve">Task 2:  </w:t>
      </w:r>
      <w:r w:rsidR="009B1384">
        <w:t>5</w:t>
      </w:r>
      <w:r w:rsidR="00A22AA5">
        <w:t>0</w:t>
      </w:r>
      <w:r>
        <w:t xml:space="preserve"> points</w:t>
      </w:r>
    </w:p>
    <w:p w14:paraId="675460B7" w14:textId="77777777" w:rsidR="0084310E" w:rsidRDefault="0084310E" w:rsidP="0084310E">
      <w:r>
        <w:t>All deliverables provided – 10 points</w:t>
      </w:r>
    </w:p>
    <w:p w14:paraId="3D820044" w14:textId="77777777" w:rsidR="00736F6F" w:rsidRDefault="00736F6F" w:rsidP="0084310E"/>
    <w:p w14:paraId="75CAB275" w14:textId="77777777" w:rsidR="00CC239C" w:rsidRDefault="00CC239C">
      <w:pP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br w:type="page"/>
      </w:r>
    </w:p>
    <w:p w14:paraId="54672ADB" w14:textId="71ABF29F" w:rsidR="00736F6F" w:rsidRPr="00054BFA" w:rsidRDefault="00F01BA0" w:rsidP="00736F6F">
      <w:pP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lastRenderedPageBreak/>
        <w:br/>
      </w:r>
      <w:r w:rsidR="00736F6F" w:rsidRPr="00054BFA"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t>Deliverable Worksheet:</w:t>
      </w:r>
    </w:p>
    <w:p w14:paraId="14E3F006" w14:textId="0E3D7A81" w:rsidR="00736F6F" w:rsidRDefault="00736F6F" w:rsidP="00736F6F">
      <w:pPr>
        <w:pStyle w:val="ListBullet"/>
      </w:pPr>
      <w:r>
        <w:t>All code files uploaded to canvas (</w:t>
      </w:r>
      <w:proofErr w:type="spellStart"/>
      <w:r>
        <w:t>json</w:t>
      </w:r>
      <w:proofErr w:type="spellEnd"/>
      <w:r>
        <w:t>/html/</w:t>
      </w:r>
      <w:proofErr w:type="spellStart"/>
      <w:r>
        <w:t>css</w:t>
      </w:r>
      <w:proofErr w:type="spellEnd"/>
      <w:r>
        <w:t>) – you may use a zip file</w:t>
      </w:r>
      <w:r w:rsidR="00F56FE6">
        <w:br/>
      </w:r>
    </w:p>
    <w:p w14:paraId="077BCF34" w14:textId="1607745B" w:rsidR="00736F6F" w:rsidRPr="00276F35" w:rsidRDefault="00736F6F" w:rsidP="00736F6F">
      <w:pPr>
        <w:pStyle w:val="ListBullet"/>
        <w:rPr>
          <w:b/>
          <w:bCs/>
        </w:rPr>
      </w:pPr>
      <w:r w:rsidRPr="004F76F3">
        <w:t xml:space="preserve">URL of </w:t>
      </w:r>
      <w:r>
        <w:t>products</w:t>
      </w:r>
      <w:r w:rsidR="002C1BCE">
        <w:t>2.html</w:t>
      </w:r>
      <w:r w:rsidRPr="004F76F3">
        <w:t xml:space="preserve"> online</w:t>
      </w:r>
      <w:r>
        <w:t xml:space="preserve"> </w:t>
      </w:r>
      <w:r w:rsidR="00406C55" w:rsidRPr="00406C55">
        <w:t>https://oliverz.sgedu.site/homework7/products2.html</w:t>
      </w:r>
      <w:r w:rsidR="00F56FE6">
        <w:br/>
      </w:r>
    </w:p>
    <w:p w14:paraId="1D6C814C" w14:textId="1007C21F" w:rsidR="002C1BCE" w:rsidRPr="00276F35" w:rsidRDefault="002C1BCE" w:rsidP="002C1BCE">
      <w:pPr>
        <w:pStyle w:val="ListBullet"/>
        <w:rPr>
          <w:b/>
          <w:bCs/>
        </w:rPr>
      </w:pPr>
      <w:r w:rsidRPr="004F76F3">
        <w:t xml:space="preserve">URL of </w:t>
      </w:r>
      <w:r>
        <w:t>products3.html</w:t>
      </w:r>
      <w:r w:rsidRPr="004F76F3">
        <w:t xml:space="preserve"> online</w:t>
      </w:r>
      <w:r>
        <w:t xml:space="preserve"> </w:t>
      </w:r>
      <w:r w:rsidR="00406C55" w:rsidRPr="00406C55">
        <w:t>https://oliverz.sgedu.site/homework7/products3.html</w:t>
      </w:r>
      <w:r w:rsidR="00F56FE6">
        <w:br/>
      </w:r>
    </w:p>
    <w:p w14:paraId="23D04816" w14:textId="623FC820" w:rsidR="002C1BCE" w:rsidRPr="00493747" w:rsidRDefault="00736F6F" w:rsidP="002C1BCE">
      <w:pPr>
        <w:pStyle w:val="ListBullet"/>
        <w:rPr>
          <w:b/>
          <w:bCs/>
        </w:rPr>
      </w:pPr>
      <w:r>
        <w:t>Answer to question</w:t>
      </w:r>
      <w:r w:rsidR="002C1BCE">
        <w:t>:</w:t>
      </w:r>
      <w:r w:rsidR="00493747">
        <w:t xml:space="preserve">  </w:t>
      </w:r>
      <w:r w:rsidR="002C1BCE" w:rsidRPr="00493747">
        <w:t>What was the most interesting part of this assignment?</w:t>
      </w:r>
    </w:p>
    <w:p w14:paraId="18533F6A" w14:textId="4CB47F34" w:rsidR="00C33A0A" w:rsidRDefault="00C33A0A" w:rsidP="00285A9E"/>
    <w:p w14:paraId="4380C27C" w14:textId="65B09B54" w:rsidR="00C33A0A" w:rsidRDefault="00406C55" w:rsidP="00285A9E">
      <w:r>
        <w:t>The most interesting part was thinking about how to do the filtering, and how useful of a feature using JSON files can be, as they provide an easy way for site owners that don’t understand code to change site elements.</w:t>
      </w:r>
    </w:p>
    <w:sectPr w:rsidR="00C33A0A" w:rsidSect="00A2096B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AE901" w14:textId="77777777" w:rsidR="008300C8" w:rsidRDefault="008300C8">
      <w:pPr>
        <w:spacing w:after="0"/>
      </w:pPr>
      <w:r>
        <w:separator/>
      </w:r>
    </w:p>
  </w:endnote>
  <w:endnote w:type="continuationSeparator" w:id="0">
    <w:p w14:paraId="4D53ACC5" w14:textId="77777777" w:rsidR="008300C8" w:rsidRDefault="008300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CC1DD" w14:textId="77777777" w:rsidR="008300C8" w:rsidRDefault="008300C8">
      <w:pPr>
        <w:spacing w:after="0"/>
      </w:pPr>
      <w:r>
        <w:separator/>
      </w:r>
    </w:p>
  </w:footnote>
  <w:footnote w:type="continuationSeparator" w:id="0">
    <w:p w14:paraId="6FF96F0B" w14:textId="77777777" w:rsidR="008300C8" w:rsidRDefault="008300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40DD9"/>
    <w:multiLevelType w:val="hybridMultilevel"/>
    <w:tmpl w:val="C920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0167AF"/>
    <w:multiLevelType w:val="hybridMultilevel"/>
    <w:tmpl w:val="C272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37318"/>
    <w:multiLevelType w:val="hybridMultilevel"/>
    <w:tmpl w:val="7B82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19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13DC3"/>
    <w:multiLevelType w:val="hybridMultilevel"/>
    <w:tmpl w:val="3EB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603871">
    <w:abstractNumId w:val="15"/>
  </w:num>
  <w:num w:numId="2" w16cid:durableId="1089352082">
    <w:abstractNumId w:val="7"/>
  </w:num>
  <w:num w:numId="3" w16cid:durableId="410739817">
    <w:abstractNumId w:val="6"/>
  </w:num>
  <w:num w:numId="4" w16cid:durableId="1746223982">
    <w:abstractNumId w:val="5"/>
  </w:num>
  <w:num w:numId="5" w16cid:durableId="857037610">
    <w:abstractNumId w:val="4"/>
  </w:num>
  <w:num w:numId="6" w16cid:durableId="2081101653">
    <w:abstractNumId w:val="8"/>
  </w:num>
  <w:num w:numId="7" w16cid:durableId="256788070">
    <w:abstractNumId w:val="3"/>
  </w:num>
  <w:num w:numId="8" w16cid:durableId="920257859">
    <w:abstractNumId w:val="2"/>
  </w:num>
  <w:num w:numId="9" w16cid:durableId="649405442">
    <w:abstractNumId w:val="1"/>
  </w:num>
  <w:num w:numId="10" w16cid:durableId="1275139851">
    <w:abstractNumId w:val="0"/>
  </w:num>
  <w:num w:numId="11" w16cid:durableId="1697972434">
    <w:abstractNumId w:val="18"/>
  </w:num>
  <w:num w:numId="12" w16cid:durableId="1407992393">
    <w:abstractNumId w:val="11"/>
  </w:num>
  <w:num w:numId="13" w16cid:durableId="811680321">
    <w:abstractNumId w:val="20"/>
  </w:num>
  <w:num w:numId="14" w16cid:durableId="478811233">
    <w:abstractNumId w:val="12"/>
  </w:num>
  <w:num w:numId="15" w16cid:durableId="1012493952">
    <w:abstractNumId w:val="19"/>
  </w:num>
  <w:num w:numId="16" w16cid:durableId="606304895">
    <w:abstractNumId w:val="13"/>
  </w:num>
  <w:num w:numId="17" w16cid:durableId="1805655646">
    <w:abstractNumId w:val="14"/>
  </w:num>
  <w:num w:numId="18" w16cid:durableId="1574389112">
    <w:abstractNumId w:val="21"/>
  </w:num>
  <w:num w:numId="19" w16cid:durableId="1442918843">
    <w:abstractNumId w:val="10"/>
  </w:num>
  <w:num w:numId="20" w16cid:durableId="1978803220">
    <w:abstractNumId w:val="17"/>
  </w:num>
  <w:num w:numId="21" w16cid:durableId="1356078239">
    <w:abstractNumId w:val="16"/>
  </w:num>
  <w:num w:numId="22" w16cid:durableId="134878792">
    <w:abstractNumId w:val="22"/>
  </w:num>
  <w:num w:numId="23" w16cid:durableId="104190713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25DBF"/>
    <w:rsid w:val="000309AA"/>
    <w:rsid w:val="00036283"/>
    <w:rsid w:val="00040D5E"/>
    <w:rsid w:val="0004793E"/>
    <w:rsid w:val="000562A1"/>
    <w:rsid w:val="00063A46"/>
    <w:rsid w:val="00064D1F"/>
    <w:rsid w:val="00091FE6"/>
    <w:rsid w:val="0009225A"/>
    <w:rsid w:val="000A33B0"/>
    <w:rsid w:val="000B3953"/>
    <w:rsid w:val="000B4F8E"/>
    <w:rsid w:val="001141DB"/>
    <w:rsid w:val="00121605"/>
    <w:rsid w:val="00124956"/>
    <w:rsid w:val="00135F13"/>
    <w:rsid w:val="001567F9"/>
    <w:rsid w:val="00164C15"/>
    <w:rsid w:val="0017185F"/>
    <w:rsid w:val="001768CB"/>
    <w:rsid w:val="001A1180"/>
    <w:rsid w:val="001A148C"/>
    <w:rsid w:val="001B11B7"/>
    <w:rsid w:val="001C1A07"/>
    <w:rsid w:val="001D197D"/>
    <w:rsid w:val="001D6057"/>
    <w:rsid w:val="001D606F"/>
    <w:rsid w:val="001E1E51"/>
    <w:rsid w:val="001E3502"/>
    <w:rsid w:val="001F18E4"/>
    <w:rsid w:val="00200E77"/>
    <w:rsid w:val="00201103"/>
    <w:rsid w:val="002012A6"/>
    <w:rsid w:val="00203499"/>
    <w:rsid w:val="00203BFA"/>
    <w:rsid w:val="002101AD"/>
    <w:rsid w:val="00216B82"/>
    <w:rsid w:val="002234F7"/>
    <w:rsid w:val="0022714A"/>
    <w:rsid w:val="002340F6"/>
    <w:rsid w:val="00235772"/>
    <w:rsid w:val="00235FB2"/>
    <w:rsid w:val="002365F2"/>
    <w:rsid w:val="00240DF4"/>
    <w:rsid w:val="0024197D"/>
    <w:rsid w:val="002465FC"/>
    <w:rsid w:val="0025048D"/>
    <w:rsid w:val="0025172B"/>
    <w:rsid w:val="002562CF"/>
    <w:rsid w:val="002564E9"/>
    <w:rsid w:val="00263051"/>
    <w:rsid w:val="00284CEB"/>
    <w:rsid w:val="00285A9E"/>
    <w:rsid w:val="00290CC6"/>
    <w:rsid w:val="0029792A"/>
    <w:rsid w:val="002A1663"/>
    <w:rsid w:val="002A2056"/>
    <w:rsid w:val="002B4012"/>
    <w:rsid w:val="002C1BCE"/>
    <w:rsid w:val="002C3B89"/>
    <w:rsid w:val="002C7B9A"/>
    <w:rsid w:val="002C7DD3"/>
    <w:rsid w:val="002D381A"/>
    <w:rsid w:val="002D56FE"/>
    <w:rsid w:val="002E183F"/>
    <w:rsid w:val="002E2F6C"/>
    <w:rsid w:val="002E469B"/>
    <w:rsid w:val="002E7AF3"/>
    <w:rsid w:val="002F30E3"/>
    <w:rsid w:val="00315DC2"/>
    <w:rsid w:val="003308D2"/>
    <w:rsid w:val="00334C19"/>
    <w:rsid w:val="003421F3"/>
    <w:rsid w:val="00356B4A"/>
    <w:rsid w:val="003659E9"/>
    <w:rsid w:val="003661BB"/>
    <w:rsid w:val="0036773A"/>
    <w:rsid w:val="00367CE8"/>
    <w:rsid w:val="003858A9"/>
    <w:rsid w:val="00385EFF"/>
    <w:rsid w:val="00393940"/>
    <w:rsid w:val="003B0391"/>
    <w:rsid w:val="003D6AFE"/>
    <w:rsid w:val="003E109E"/>
    <w:rsid w:val="003E2D26"/>
    <w:rsid w:val="003E3EB5"/>
    <w:rsid w:val="003E6EAE"/>
    <w:rsid w:val="003F44B0"/>
    <w:rsid w:val="00406C55"/>
    <w:rsid w:val="00417DD4"/>
    <w:rsid w:val="00433F82"/>
    <w:rsid w:val="004365EE"/>
    <w:rsid w:val="00446372"/>
    <w:rsid w:val="00456BB9"/>
    <w:rsid w:val="0047050B"/>
    <w:rsid w:val="00473BD4"/>
    <w:rsid w:val="00481C87"/>
    <w:rsid w:val="004861AE"/>
    <w:rsid w:val="004869B2"/>
    <w:rsid w:val="00493747"/>
    <w:rsid w:val="004A4D73"/>
    <w:rsid w:val="004B3A36"/>
    <w:rsid w:val="004C35C0"/>
    <w:rsid w:val="004D52B4"/>
    <w:rsid w:val="004F76F3"/>
    <w:rsid w:val="0050268B"/>
    <w:rsid w:val="00503D77"/>
    <w:rsid w:val="00504421"/>
    <w:rsid w:val="0050747C"/>
    <w:rsid w:val="005256F1"/>
    <w:rsid w:val="00527477"/>
    <w:rsid w:val="00532EAE"/>
    <w:rsid w:val="00540212"/>
    <w:rsid w:val="00544E8A"/>
    <w:rsid w:val="00561703"/>
    <w:rsid w:val="0056184F"/>
    <w:rsid w:val="00571634"/>
    <w:rsid w:val="0058765F"/>
    <w:rsid w:val="0059049A"/>
    <w:rsid w:val="005910D8"/>
    <w:rsid w:val="0059511B"/>
    <w:rsid w:val="0059569D"/>
    <w:rsid w:val="005A38F7"/>
    <w:rsid w:val="005C53B1"/>
    <w:rsid w:val="005D24DB"/>
    <w:rsid w:val="005F1CF8"/>
    <w:rsid w:val="00607A0F"/>
    <w:rsid w:val="00613B47"/>
    <w:rsid w:val="00626108"/>
    <w:rsid w:val="00626900"/>
    <w:rsid w:val="006302B0"/>
    <w:rsid w:val="00635885"/>
    <w:rsid w:val="0063645A"/>
    <w:rsid w:val="00645A75"/>
    <w:rsid w:val="00657677"/>
    <w:rsid w:val="00662522"/>
    <w:rsid w:val="00662BB5"/>
    <w:rsid w:val="00672438"/>
    <w:rsid w:val="006755EA"/>
    <w:rsid w:val="006763F8"/>
    <w:rsid w:val="00677B26"/>
    <w:rsid w:val="0068088A"/>
    <w:rsid w:val="00697E6D"/>
    <w:rsid w:val="006A5ABA"/>
    <w:rsid w:val="006A5C7A"/>
    <w:rsid w:val="006B4695"/>
    <w:rsid w:val="006C3259"/>
    <w:rsid w:val="006C74CB"/>
    <w:rsid w:val="006D1F82"/>
    <w:rsid w:val="006E23A8"/>
    <w:rsid w:val="006E61AE"/>
    <w:rsid w:val="006F22E2"/>
    <w:rsid w:val="006F36C3"/>
    <w:rsid w:val="006F3D8D"/>
    <w:rsid w:val="006F7190"/>
    <w:rsid w:val="0070345B"/>
    <w:rsid w:val="00704AB2"/>
    <w:rsid w:val="00706F2A"/>
    <w:rsid w:val="0070718E"/>
    <w:rsid w:val="0072230A"/>
    <w:rsid w:val="00723DBC"/>
    <w:rsid w:val="00727E84"/>
    <w:rsid w:val="00736F6F"/>
    <w:rsid w:val="00744AEB"/>
    <w:rsid w:val="007459BD"/>
    <w:rsid w:val="007467F6"/>
    <w:rsid w:val="007512C8"/>
    <w:rsid w:val="00763449"/>
    <w:rsid w:val="00772D14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4B17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300C8"/>
    <w:rsid w:val="0083013A"/>
    <w:rsid w:val="00834266"/>
    <w:rsid w:val="0084310E"/>
    <w:rsid w:val="0085327A"/>
    <w:rsid w:val="00855DE9"/>
    <w:rsid w:val="00865334"/>
    <w:rsid w:val="00865AAC"/>
    <w:rsid w:val="00875FB3"/>
    <w:rsid w:val="0087659E"/>
    <w:rsid w:val="00883B4C"/>
    <w:rsid w:val="008856BC"/>
    <w:rsid w:val="00885F7F"/>
    <w:rsid w:val="008901B5"/>
    <w:rsid w:val="008936F2"/>
    <w:rsid w:val="00897784"/>
    <w:rsid w:val="008A53D7"/>
    <w:rsid w:val="008B1211"/>
    <w:rsid w:val="008C3F6F"/>
    <w:rsid w:val="008C63ED"/>
    <w:rsid w:val="008D3D41"/>
    <w:rsid w:val="008D416A"/>
    <w:rsid w:val="008E14CA"/>
    <w:rsid w:val="008E667C"/>
    <w:rsid w:val="008F5816"/>
    <w:rsid w:val="008F7499"/>
    <w:rsid w:val="0090606A"/>
    <w:rsid w:val="00906566"/>
    <w:rsid w:val="00910997"/>
    <w:rsid w:val="00913BB7"/>
    <w:rsid w:val="00930319"/>
    <w:rsid w:val="00935EF4"/>
    <w:rsid w:val="0094240B"/>
    <w:rsid w:val="00942B8F"/>
    <w:rsid w:val="009430ED"/>
    <w:rsid w:val="00943342"/>
    <w:rsid w:val="00946ECA"/>
    <w:rsid w:val="009531D6"/>
    <w:rsid w:val="009550F6"/>
    <w:rsid w:val="00962690"/>
    <w:rsid w:val="00965749"/>
    <w:rsid w:val="00974D13"/>
    <w:rsid w:val="00986D1B"/>
    <w:rsid w:val="009A121B"/>
    <w:rsid w:val="009A4ABF"/>
    <w:rsid w:val="009A4F92"/>
    <w:rsid w:val="009B119F"/>
    <w:rsid w:val="009B1384"/>
    <w:rsid w:val="009C1C80"/>
    <w:rsid w:val="009C6FC0"/>
    <w:rsid w:val="009D0675"/>
    <w:rsid w:val="009D1E5C"/>
    <w:rsid w:val="009D3D78"/>
    <w:rsid w:val="009E337C"/>
    <w:rsid w:val="009F65A8"/>
    <w:rsid w:val="00A01F6A"/>
    <w:rsid w:val="00A17284"/>
    <w:rsid w:val="00A2096B"/>
    <w:rsid w:val="00A22AA5"/>
    <w:rsid w:val="00A346FF"/>
    <w:rsid w:val="00A601C0"/>
    <w:rsid w:val="00A61501"/>
    <w:rsid w:val="00A66C39"/>
    <w:rsid w:val="00A67D06"/>
    <w:rsid w:val="00A709B4"/>
    <w:rsid w:val="00A7421E"/>
    <w:rsid w:val="00A75933"/>
    <w:rsid w:val="00A85EF7"/>
    <w:rsid w:val="00A8644E"/>
    <w:rsid w:val="00A92CB6"/>
    <w:rsid w:val="00A96AFD"/>
    <w:rsid w:val="00AA0297"/>
    <w:rsid w:val="00AB6660"/>
    <w:rsid w:val="00AD7EF8"/>
    <w:rsid w:val="00AE5ECB"/>
    <w:rsid w:val="00AE5FA3"/>
    <w:rsid w:val="00B068D7"/>
    <w:rsid w:val="00B07992"/>
    <w:rsid w:val="00B11074"/>
    <w:rsid w:val="00B12167"/>
    <w:rsid w:val="00B12549"/>
    <w:rsid w:val="00B15429"/>
    <w:rsid w:val="00B212EB"/>
    <w:rsid w:val="00B331DF"/>
    <w:rsid w:val="00B34C9A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6D35"/>
    <w:rsid w:val="00BB286B"/>
    <w:rsid w:val="00BD2240"/>
    <w:rsid w:val="00BE2315"/>
    <w:rsid w:val="00BE4AC6"/>
    <w:rsid w:val="00BF243F"/>
    <w:rsid w:val="00BF398A"/>
    <w:rsid w:val="00C222D4"/>
    <w:rsid w:val="00C25EEB"/>
    <w:rsid w:val="00C25FBF"/>
    <w:rsid w:val="00C2769B"/>
    <w:rsid w:val="00C33A0A"/>
    <w:rsid w:val="00C34CD3"/>
    <w:rsid w:val="00C35813"/>
    <w:rsid w:val="00C60E0D"/>
    <w:rsid w:val="00C70C09"/>
    <w:rsid w:val="00C747B0"/>
    <w:rsid w:val="00C86F7C"/>
    <w:rsid w:val="00C91EC5"/>
    <w:rsid w:val="00CA04E9"/>
    <w:rsid w:val="00CA7742"/>
    <w:rsid w:val="00CC210F"/>
    <w:rsid w:val="00CC239C"/>
    <w:rsid w:val="00CD4E8A"/>
    <w:rsid w:val="00CE63C3"/>
    <w:rsid w:val="00CF3DD4"/>
    <w:rsid w:val="00CF5A6F"/>
    <w:rsid w:val="00D06A5A"/>
    <w:rsid w:val="00D12C97"/>
    <w:rsid w:val="00D246FF"/>
    <w:rsid w:val="00D26B95"/>
    <w:rsid w:val="00D352FB"/>
    <w:rsid w:val="00D52393"/>
    <w:rsid w:val="00D567AD"/>
    <w:rsid w:val="00D630C3"/>
    <w:rsid w:val="00D673F9"/>
    <w:rsid w:val="00D74561"/>
    <w:rsid w:val="00D76A99"/>
    <w:rsid w:val="00D8252A"/>
    <w:rsid w:val="00D94BAA"/>
    <w:rsid w:val="00D960FE"/>
    <w:rsid w:val="00DA7D2B"/>
    <w:rsid w:val="00DB2ACB"/>
    <w:rsid w:val="00DB308C"/>
    <w:rsid w:val="00DB6133"/>
    <w:rsid w:val="00DC2BC7"/>
    <w:rsid w:val="00DC51A3"/>
    <w:rsid w:val="00DE035F"/>
    <w:rsid w:val="00E018A0"/>
    <w:rsid w:val="00E03E11"/>
    <w:rsid w:val="00E11F93"/>
    <w:rsid w:val="00E24117"/>
    <w:rsid w:val="00E32177"/>
    <w:rsid w:val="00E408AD"/>
    <w:rsid w:val="00E42AE5"/>
    <w:rsid w:val="00E434DE"/>
    <w:rsid w:val="00E43808"/>
    <w:rsid w:val="00E43BDD"/>
    <w:rsid w:val="00E472C3"/>
    <w:rsid w:val="00E63032"/>
    <w:rsid w:val="00E6490C"/>
    <w:rsid w:val="00E65051"/>
    <w:rsid w:val="00E71982"/>
    <w:rsid w:val="00E741FF"/>
    <w:rsid w:val="00E804F5"/>
    <w:rsid w:val="00E97AB1"/>
    <w:rsid w:val="00EA5BE2"/>
    <w:rsid w:val="00EA6ED6"/>
    <w:rsid w:val="00EB11E2"/>
    <w:rsid w:val="00EC0F12"/>
    <w:rsid w:val="00EC4F56"/>
    <w:rsid w:val="00ED08F8"/>
    <w:rsid w:val="00ED79DD"/>
    <w:rsid w:val="00EE25E4"/>
    <w:rsid w:val="00EE3673"/>
    <w:rsid w:val="00EF14A7"/>
    <w:rsid w:val="00EF6644"/>
    <w:rsid w:val="00F01BA0"/>
    <w:rsid w:val="00F029DD"/>
    <w:rsid w:val="00F175F3"/>
    <w:rsid w:val="00F26208"/>
    <w:rsid w:val="00F318DE"/>
    <w:rsid w:val="00F40DAF"/>
    <w:rsid w:val="00F42E29"/>
    <w:rsid w:val="00F43AE2"/>
    <w:rsid w:val="00F56FE6"/>
    <w:rsid w:val="00F649AF"/>
    <w:rsid w:val="00F72E34"/>
    <w:rsid w:val="00F76D8B"/>
    <w:rsid w:val="00F814CB"/>
    <w:rsid w:val="00F83470"/>
    <w:rsid w:val="00F84105"/>
    <w:rsid w:val="00FB092A"/>
    <w:rsid w:val="00FC1FF1"/>
    <w:rsid w:val="00FC2125"/>
    <w:rsid w:val="00FC398F"/>
    <w:rsid w:val="00FC41F6"/>
    <w:rsid w:val="00FD7DB2"/>
    <w:rsid w:val="00FE1401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2561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Zhang, Oliver</cp:lastModifiedBy>
  <cp:revision>107</cp:revision>
  <cp:lastPrinted>2019-03-26T17:28:00Z</cp:lastPrinted>
  <dcterms:created xsi:type="dcterms:W3CDTF">2021-03-07T03:08:00Z</dcterms:created>
  <dcterms:modified xsi:type="dcterms:W3CDTF">2024-11-02T03:54:00Z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582e5d8ca92bbbd9e636beaab9ecee61020e88f91a34a2197d8521d14233cf2b</vt:lpwstr>
  </property>
</Properties>
</file>