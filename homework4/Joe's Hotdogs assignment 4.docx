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3C596E93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853290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>Assignment</w:t>
      </w:r>
      <w:r w:rsidR="002562CF">
        <w:rPr>
          <w:rStyle w:val="Strong"/>
          <w:color w:val="1089D4"/>
        </w:rPr>
        <w:t xml:space="preserve">: </w:t>
      </w:r>
      <w:r w:rsidR="00BB20B4">
        <w:rPr>
          <w:rStyle w:val="Strong"/>
          <w:color w:val="1089D4"/>
        </w:rPr>
        <w:t>Joe’s Hotdogs</w:t>
      </w:r>
    </w:p>
    <w:p w14:paraId="01FB7541" w14:textId="77777777" w:rsidR="000A33B0" w:rsidRDefault="000A33B0">
      <w:pPr>
        <w:pStyle w:val="Heading1"/>
      </w:pPr>
    </w:p>
    <w:p w14:paraId="25C7429A" w14:textId="58C44874" w:rsidR="00E9541B" w:rsidRDefault="1A995743" w:rsidP="00E9541B">
      <w:pPr>
        <w:pStyle w:val="ListBullet"/>
        <w:numPr>
          <w:ilvl w:val="0"/>
          <w:numId w:val="0"/>
        </w:numPr>
        <w:ind w:left="144" w:hanging="144"/>
        <w:rPr>
          <w:rFonts w:eastAsiaTheme="minorEastAsia"/>
        </w:rPr>
      </w:pPr>
      <w:r w:rsidRPr="00E9541B">
        <w:rPr>
          <w:rFonts w:asciiTheme="majorHAnsi" w:eastAsiaTheme="majorEastAsia" w:hAnsiTheme="majorHAnsi" w:cstheme="majorBidi"/>
          <w:b/>
          <w:bCs/>
          <w:color w:val="1089D4"/>
        </w:rPr>
        <w:t>Objectives</w:t>
      </w:r>
      <w:r w:rsidR="004F76F3">
        <w:br/>
      </w:r>
      <w:r w:rsidRPr="1A995743">
        <w:rPr>
          <w:rFonts w:eastAsiaTheme="minorEastAsia"/>
        </w:rPr>
        <w:t xml:space="preserve">Create an interactive experience using </w:t>
      </w:r>
      <w:r w:rsidR="00860871" w:rsidRPr="1A995743">
        <w:rPr>
          <w:rFonts w:eastAsiaTheme="minorEastAsia"/>
        </w:rPr>
        <w:t>JavaScript</w:t>
      </w:r>
    </w:p>
    <w:p w14:paraId="2F41BDA9" w14:textId="77777777" w:rsidR="00E9541B" w:rsidRDefault="00E9541B" w:rsidP="00E9541B">
      <w:pPr>
        <w:pStyle w:val="ListBullet"/>
        <w:numPr>
          <w:ilvl w:val="0"/>
          <w:numId w:val="0"/>
        </w:numPr>
        <w:ind w:left="144" w:hanging="144"/>
        <w:rPr>
          <w:rFonts w:eastAsiaTheme="minorEastAsia"/>
        </w:rPr>
      </w:pPr>
    </w:p>
    <w:p w14:paraId="7AA195D5" w14:textId="7608438A" w:rsidR="00E46B0E" w:rsidRDefault="1A995743" w:rsidP="00E9541B">
      <w:pPr>
        <w:pStyle w:val="ListBullet"/>
        <w:numPr>
          <w:ilvl w:val="0"/>
          <w:numId w:val="0"/>
        </w:numPr>
        <w:ind w:left="144" w:hanging="144"/>
        <w:rPr>
          <w:rFonts w:eastAsiaTheme="minorEastAsia"/>
        </w:rPr>
      </w:pPr>
      <w:r w:rsidRPr="00E9541B">
        <w:rPr>
          <w:rFonts w:asciiTheme="majorHAnsi" w:eastAsiaTheme="majorEastAsia" w:hAnsiTheme="majorHAnsi" w:cstheme="majorBidi"/>
          <w:b/>
          <w:bCs/>
          <w:color w:val="1089D4"/>
        </w:rPr>
        <w:t>Tasks</w:t>
      </w:r>
      <w:r w:rsidR="00B212EB">
        <w:br/>
      </w:r>
      <w:r w:rsidRPr="1A995743">
        <w:rPr>
          <w:rFonts w:eastAsiaTheme="minorEastAsia"/>
        </w:rPr>
        <w:t>Your assignment is to create a web page to get an order for a new café in Medford called “Joe’s Hotdog Stand</w:t>
      </w:r>
      <w:r w:rsidR="00CE0311">
        <w:rPr>
          <w:rFonts w:eastAsiaTheme="minorEastAsia"/>
        </w:rPr>
        <w:t>”.</w:t>
      </w:r>
      <w:r w:rsidRPr="1A995743">
        <w:rPr>
          <w:rFonts w:eastAsiaTheme="minorEastAsia"/>
        </w:rPr>
        <w:t xml:space="preserve">  Joe’s only sells three items: hotdogs ($</w:t>
      </w:r>
      <w:r w:rsidR="00115D2B">
        <w:rPr>
          <w:rFonts w:eastAsiaTheme="minorEastAsia"/>
        </w:rPr>
        <w:t>4.</w:t>
      </w:r>
      <w:r w:rsidR="00F732BB">
        <w:rPr>
          <w:rFonts w:eastAsiaTheme="minorEastAsia"/>
        </w:rPr>
        <w:t>80</w:t>
      </w:r>
      <w:r w:rsidRPr="1A995743">
        <w:rPr>
          <w:rFonts w:eastAsiaTheme="minorEastAsia"/>
        </w:rPr>
        <w:t xml:space="preserve"> each), French Fries ($</w:t>
      </w:r>
      <w:r w:rsidR="00115D2B">
        <w:rPr>
          <w:rFonts w:eastAsiaTheme="minorEastAsia"/>
        </w:rPr>
        <w:t>3.</w:t>
      </w:r>
      <w:r w:rsidR="002C1BB2">
        <w:rPr>
          <w:rFonts w:eastAsiaTheme="minorEastAsia"/>
        </w:rPr>
        <w:t>9</w:t>
      </w:r>
      <w:r w:rsidR="00115D2B">
        <w:rPr>
          <w:rFonts w:eastAsiaTheme="minorEastAsia"/>
        </w:rPr>
        <w:t>5</w:t>
      </w:r>
      <w:r w:rsidRPr="1A995743">
        <w:rPr>
          <w:rFonts w:eastAsiaTheme="minorEastAsia"/>
        </w:rPr>
        <w:t xml:space="preserve"> each)</w:t>
      </w:r>
      <w:r w:rsidR="00E46B0E">
        <w:rPr>
          <w:rFonts w:eastAsiaTheme="minorEastAsia"/>
        </w:rPr>
        <w:t>,</w:t>
      </w:r>
      <w:r w:rsidRPr="1A995743">
        <w:rPr>
          <w:rFonts w:eastAsiaTheme="minorEastAsia"/>
        </w:rPr>
        <w:t xml:space="preserve"> and Drinks ($</w:t>
      </w:r>
      <w:r w:rsidR="00115D2B">
        <w:rPr>
          <w:rFonts w:eastAsiaTheme="minorEastAsia"/>
        </w:rPr>
        <w:t>1.</w:t>
      </w:r>
      <w:r w:rsidR="002C1BB2">
        <w:rPr>
          <w:rFonts w:eastAsiaTheme="minorEastAsia"/>
        </w:rPr>
        <w:t>99</w:t>
      </w:r>
      <w:r w:rsidRPr="1A995743">
        <w:rPr>
          <w:rFonts w:eastAsiaTheme="minorEastAsia"/>
        </w:rPr>
        <w:t xml:space="preserve"> each).  Joe is swamped due to his </w:t>
      </w:r>
      <w:r w:rsidR="00D82260">
        <w:rPr>
          <w:rFonts w:eastAsiaTheme="minorEastAsia"/>
        </w:rPr>
        <w:t>delectable</w:t>
      </w:r>
      <w:r w:rsidRPr="1A995743">
        <w:rPr>
          <w:rFonts w:eastAsiaTheme="minorEastAsia"/>
        </w:rPr>
        <w:t xml:space="preserve"> hotdog</w:t>
      </w:r>
      <w:r w:rsidR="00D82260">
        <w:rPr>
          <w:rFonts w:eastAsiaTheme="minorEastAsia"/>
        </w:rPr>
        <w:t>s</w:t>
      </w:r>
      <w:r w:rsidRPr="1A995743">
        <w:rPr>
          <w:rFonts w:eastAsiaTheme="minorEastAsia"/>
        </w:rPr>
        <w:t xml:space="preserve"> and is hoping online orders will help to manage the flow better.</w:t>
      </w:r>
    </w:p>
    <w:p w14:paraId="711E5E17" w14:textId="36639FCA" w:rsidR="004A149E" w:rsidRDefault="00B212EB" w:rsidP="00E9541B">
      <w:pPr>
        <w:pStyle w:val="ListBullet"/>
        <w:numPr>
          <w:ilvl w:val="0"/>
          <w:numId w:val="0"/>
        </w:numPr>
        <w:ind w:left="144" w:hanging="144"/>
        <w:rPr>
          <w:rFonts w:eastAsiaTheme="minorEastAsia"/>
        </w:rPr>
      </w:pPr>
      <w:r>
        <w:br/>
      </w:r>
      <w:r w:rsidR="00BA5FA5">
        <w:rPr>
          <w:rFonts w:eastAsiaTheme="minorEastAsia"/>
        </w:rPr>
        <w:t>The page should</w:t>
      </w:r>
      <w:r w:rsidR="1A995743" w:rsidRPr="1A995743">
        <w:rPr>
          <w:rFonts w:eastAsiaTheme="minorEastAsia"/>
        </w:rPr>
        <w:t xml:space="preserve"> do the following:</w:t>
      </w:r>
    </w:p>
    <w:p w14:paraId="3DDB4595" w14:textId="75AA4287" w:rsidR="00BA5FA5" w:rsidRDefault="00BA5FA5" w:rsidP="007F0982">
      <w:pPr>
        <w:pStyle w:val="ListBullet"/>
        <w:numPr>
          <w:ilvl w:val="0"/>
          <w:numId w:val="11"/>
        </w:numPr>
      </w:pPr>
      <w:r>
        <w:t xml:space="preserve">Create </w:t>
      </w:r>
      <w:r w:rsidR="007E61A4">
        <w:t>constants to store the price of each ite</w:t>
      </w:r>
      <w:r w:rsidR="00462526">
        <w:t>m.</w:t>
      </w:r>
    </w:p>
    <w:p w14:paraId="24628AC9" w14:textId="1FC71AB9" w:rsidR="004A149E" w:rsidRDefault="00A23E48" w:rsidP="007F0982">
      <w:pPr>
        <w:pStyle w:val="ListBullet"/>
        <w:numPr>
          <w:ilvl w:val="0"/>
          <w:numId w:val="11"/>
        </w:numPr>
      </w:pPr>
      <w:r>
        <w:t xml:space="preserve">Using prompt(), </w:t>
      </w:r>
      <w:r w:rsidR="00204439">
        <w:t xml:space="preserve">ask the user three questions- how many hotdogs do they want, how many fries do they want and how many </w:t>
      </w:r>
      <w:r w:rsidR="00334A27">
        <w:t>sodas do they want.  When you get the values,</w:t>
      </w:r>
      <w:r w:rsidR="00720A44">
        <w:t xml:space="preserve"> store </w:t>
      </w:r>
      <w:r w:rsidR="00334A27">
        <w:t xml:space="preserve">them </w:t>
      </w:r>
      <w:r w:rsidR="00720A44">
        <w:t>in variables</w:t>
      </w:r>
      <w:r w:rsidR="00762430">
        <w:t xml:space="preserve"> called </w:t>
      </w:r>
      <w:proofErr w:type="spellStart"/>
      <w:r w:rsidR="00762430">
        <w:t>numDogs</w:t>
      </w:r>
      <w:proofErr w:type="spellEnd"/>
      <w:r w:rsidR="00762430">
        <w:t xml:space="preserve">, </w:t>
      </w:r>
      <w:proofErr w:type="spellStart"/>
      <w:r w:rsidR="00762430">
        <w:t>numFries</w:t>
      </w:r>
      <w:proofErr w:type="spellEnd"/>
      <w:r w:rsidR="00762430">
        <w:t xml:space="preserve">, </w:t>
      </w:r>
      <w:proofErr w:type="spellStart"/>
      <w:r w:rsidR="00762430">
        <w:t>numSoda</w:t>
      </w:r>
      <w:proofErr w:type="spellEnd"/>
      <w:r w:rsidR="00762430">
        <w:t>.</w:t>
      </w:r>
    </w:p>
    <w:p w14:paraId="065378F2" w14:textId="17B8F0EE" w:rsidR="00884F9D" w:rsidRPr="00A625A3" w:rsidRDefault="00884F9D" w:rsidP="007F0982">
      <w:pPr>
        <w:pStyle w:val="ListBullet"/>
        <w:numPr>
          <w:ilvl w:val="0"/>
          <w:numId w:val="11"/>
        </w:numPr>
      </w:pPr>
      <w:r w:rsidRPr="1A995743">
        <w:rPr>
          <w:rFonts w:eastAsiaTheme="minorEastAsia"/>
        </w:rPr>
        <w:t>Create a function</w:t>
      </w:r>
      <w:r>
        <w:rPr>
          <w:rFonts w:eastAsiaTheme="minorEastAsia"/>
        </w:rPr>
        <w:t xml:space="preserve"> called </w:t>
      </w:r>
      <w:proofErr w:type="spellStart"/>
      <w:r>
        <w:rPr>
          <w:rFonts w:eastAsiaTheme="minorEastAsia"/>
        </w:rPr>
        <w:t>showMoney</w:t>
      </w:r>
      <w:proofErr w:type="spellEnd"/>
      <w:r>
        <w:rPr>
          <w:rFonts w:eastAsiaTheme="minorEastAsia"/>
        </w:rPr>
        <w:t>()</w:t>
      </w:r>
      <w:r w:rsidRPr="1A995743">
        <w:rPr>
          <w:rFonts w:eastAsiaTheme="minorEastAsia"/>
        </w:rPr>
        <w:t xml:space="preserve"> that takes a </w:t>
      </w:r>
      <w:r>
        <w:rPr>
          <w:rFonts w:eastAsiaTheme="minorEastAsia"/>
        </w:rPr>
        <w:t>floating point</w:t>
      </w:r>
      <w:r w:rsidR="000C75A8">
        <w:rPr>
          <w:rFonts w:eastAsiaTheme="minorEastAsia"/>
        </w:rPr>
        <w:t xml:space="preserve"> number</w:t>
      </w:r>
      <w:r w:rsidRPr="1A995743">
        <w:rPr>
          <w:rFonts w:eastAsiaTheme="minorEastAsia"/>
        </w:rPr>
        <w:t xml:space="preserve"> as a parameter and returns </w:t>
      </w:r>
      <w:r w:rsidR="000C75A8">
        <w:rPr>
          <w:rFonts w:eastAsiaTheme="minorEastAsia"/>
        </w:rPr>
        <w:t>a</w:t>
      </w:r>
      <w:r w:rsidRPr="1A995743">
        <w:rPr>
          <w:rFonts w:eastAsiaTheme="minorEastAsia"/>
        </w:rPr>
        <w:t xml:space="preserve"> string</w:t>
      </w:r>
      <w:r w:rsidR="000C75A8">
        <w:rPr>
          <w:rFonts w:eastAsiaTheme="minorEastAsia"/>
        </w:rPr>
        <w:t xml:space="preserve"> that shows the number </w:t>
      </w:r>
      <w:r w:rsidR="008B682A">
        <w:rPr>
          <w:rFonts w:eastAsiaTheme="minorEastAsia"/>
        </w:rPr>
        <w:t>rounded to exactly 2 places</w:t>
      </w:r>
      <w:r w:rsidRPr="1A995743">
        <w:rPr>
          <w:rFonts w:eastAsiaTheme="minorEastAsia"/>
        </w:rPr>
        <w:t>.  You should use an</w:t>
      </w:r>
      <w:r w:rsidR="000C75A8">
        <w:rPr>
          <w:rFonts w:eastAsiaTheme="minorEastAsia"/>
        </w:rPr>
        <w:t xml:space="preserve"> </w:t>
      </w:r>
      <w:r w:rsidRPr="1A995743">
        <w:rPr>
          <w:rFonts w:eastAsiaTheme="minorEastAsia"/>
        </w:rPr>
        <w:t>arithmetic calculation</w:t>
      </w:r>
      <w:r w:rsidR="008B682A">
        <w:rPr>
          <w:rFonts w:eastAsiaTheme="minorEastAsia"/>
        </w:rPr>
        <w:t xml:space="preserve"> to do this – you may not use any built-in </w:t>
      </w:r>
      <w:proofErr w:type="spellStart"/>
      <w:r w:rsidR="008B682A">
        <w:rPr>
          <w:rFonts w:eastAsiaTheme="minorEastAsia"/>
        </w:rPr>
        <w:t>Javascript</w:t>
      </w:r>
      <w:proofErr w:type="spellEnd"/>
      <w:r w:rsidR="008B682A">
        <w:rPr>
          <w:rFonts w:eastAsiaTheme="minorEastAsia"/>
        </w:rPr>
        <w:t xml:space="preserve"> functions </w:t>
      </w:r>
      <w:r w:rsidR="00CE3E6B">
        <w:rPr>
          <w:rFonts w:eastAsiaTheme="minorEastAsia"/>
        </w:rPr>
        <w:t xml:space="preserve">that do formatting </w:t>
      </w:r>
      <w:r w:rsidR="008B682A">
        <w:rPr>
          <w:rFonts w:eastAsiaTheme="minorEastAsia"/>
        </w:rPr>
        <w:t>such as format</w:t>
      </w:r>
      <w:r w:rsidR="001F08AC">
        <w:rPr>
          <w:rFonts w:eastAsiaTheme="minorEastAsia"/>
        </w:rPr>
        <w:t>()</w:t>
      </w:r>
      <w:r w:rsidR="008B682A">
        <w:rPr>
          <w:rFonts w:eastAsiaTheme="minorEastAsia"/>
        </w:rPr>
        <w:t xml:space="preserve"> or </w:t>
      </w:r>
      <w:proofErr w:type="spellStart"/>
      <w:r w:rsidR="008B682A">
        <w:rPr>
          <w:rFonts w:eastAsiaTheme="minorEastAsia"/>
        </w:rPr>
        <w:t>toFixed</w:t>
      </w:r>
      <w:proofErr w:type="spellEnd"/>
      <w:r w:rsidR="001F08AC">
        <w:rPr>
          <w:rFonts w:eastAsiaTheme="minorEastAsia"/>
        </w:rPr>
        <w:t>()</w:t>
      </w:r>
      <w:r w:rsidRPr="1A995743">
        <w:rPr>
          <w:rFonts w:eastAsiaTheme="minorEastAsia"/>
        </w:rPr>
        <w:t>.</w:t>
      </w:r>
    </w:p>
    <w:p w14:paraId="0571FDF4" w14:textId="2C3CB33E" w:rsidR="00A625A3" w:rsidRDefault="00A625A3" w:rsidP="00A625A3">
      <w:pPr>
        <w:pStyle w:val="ListBullet"/>
        <w:numPr>
          <w:ilvl w:val="0"/>
          <w:numId w:val="0"/>
        </w:numPr>
        <w:ind w:left="720"/>
      </w:pPr>
      <w:r w:rsidRPr="1A995743">
        <w:rPr>
          <w:rFonts w:eastAsiaTheme="minorEastAsia"/>
        </w:rPr>
        <w:t xml:space="preserve">For example, </w:t>
      </w:r>
      <w:r>
        <w:br/>
      </w:r>
      <w:r w:rsidRPr="1A995743">
        <w:rPr>
          <w:rFonts w:eastAsiaTheme="minorEastAsia"/>
        </w:rPr>
        <w:t xml:space="preserve">      $2.5    </w:t>
      </w:r>
      <w:r>
        <w:tab/>
      </w:r>
      <w:r w:rsidRPr="1A995743">
        <w:rPr>
          <w:rFonts w:eastAsiaTheme="minorEastAsia"/>
        </w:rPr>
        <w:t xml:space="preserve">should </w:t>
      </w:r>
      <w:r>
        <w:rPr>
          <w:rFonts w:eastAsiaTheme="minorEastAsia"/>
        </w:rPr>
        <w:t>return</w:t>
      </w:r>
      <w:r w:rsidRPr="1A995743">
        <w:rPr>
          <w:rFonts w:eastAsiaTheme="minorEastAsia"/>
        </w:rPr>
        <w:t xml:space="preserve"> 2.50</w:t>
      </w:r>
      <w:r>
        <w:br/>
      </w:r>
      <w:r w:rsidRPr="1A995743">
        <w:rPr>
          <w:rFonts w:eastAsiaTheme="minorEastAsia"/>
        </w:rPr>
        <w:t xml:space="preserve">      $2.588  </w:t>
      </w:r>
      <w:r>
        <w:tab/>
      </w:r>
      <w:r w:rsidRPr="1A995743">
        <w:rPr>
          <w:rFonts w:eastAsiaTheme="minorEastAsia"/>
        </w:rPr>
        <w:t xml:space="preserve">should </w:t>
      </w:r>
      <w:r>
        <w:rPr>
          <w:rFonts w:eastAsiaTheme="minorEastAsia"/>
        </w:rPr>
        <w:t>return</w:t>
      </w:r>
      <w:r w:rsidRPr="1A995743">
        <w:rPr>
          <w:rFonts w:eastAsiaTheme="minorEastAsia"/>
        </w:rPr>
        <w:t xml:space="preserve"> 2.59</w:t>
      </w:r>
      <w:r>
        <w:br/>
      </w:r>
      <w:r w:rsidRPr="1A995743">
        <w:rPr>
          <w:rFonts w:eastAsiaTheme="minorEastAsia"/>
        </w:rPr>
        <w:t xml:space="preserve">      $2.582  </w:t>
      </w:r>
      <w:r>
        <w:tab/>
      </w:r>
      <w:r w:rsidRPr="1A995743">
        <w:rPr>
          <w:rFonts w:eastAsiaTheme="minorEastAsia"/>
        </w:rPr>
        <w:t xml:space="preserve">should </w:t>
      </w:r>
      <w:r>
        <w:rPr>
          <w:rFonts w:eastAsiaTheme="minorEastAsia"/>
        </w:rPr>
        <w:t>return</w:t>
      </w:r>
      <w:r w:rsidRPr="1A995743">
        <w:rPr>
          <w:rFonts w:eastAsiaTheme="minorEastAsia"/>
        </w:rPr>
        <w:t xml:space="preserve"> 2.58</w:t>
      </w:r>
      <w:r>
        <w:br/>
      </w:r>
    </w:p>
    <w:p w14:paraId="7D02D304" w14:textId="77777777" w:rsidR="004A149E" w:rsidRDefault="009B224D" w:rsidP="007F0982">
      <w:pPr>
        <w:pStyle w:val="ListBullet"/>
        <w:numPr>
          <w:ilvl w:val="0"/>
          <w:numId w:val="11"/>
        </w:numPr>
      </w:pPr>
      <w:r w:rsidRPr="009B224D">
        <w:t>Calculate the subtotal for the order</w:t>
      </w:r>
      <w:r w:rsidR="00720A44">
        <w:t xml:space="preserve"> based on th</w:t>
      </w:r>
      <w:r w:rsidR="00EF3841">
        <w:t>e pricing and the quantities requested</w:t>
      </w:r>
      <w:r w:rsidR="00591052">
        <w:t>. Store in a variable.</w:t>
      </w:r>
    </w:p>
    <w:p w14:paraId="2DFA0112" w14:textId="00DC98CF" w:rsidR="004A149E" w:rsidRDefault="1A995743" w:rsidP="007F0982">
      <w:pPr>
        <w:pStyle w:val="ListBullet"/>
        <w:numPr>
          <w:ilvl w:val="0"/>
          <w:numId w:val="11"/>
        </w:numPr>
        <w:rPr>
          <w:rFonts w:eastAsiaTheme="minorEastAsia"/>
        </w:rPr>
      </w:pPr>
      <w:r w:rsidRPr="1A995743">
        <w:rPr>
          <w:rFonts w:eastAsiaTheme="minorEastAsia"/>
        </w:rPr>
        <w:t>Implement Joe’s special offer - 10% discount if the order (before tax) is at least $25.  Store the discount amount in a variable.</w:t>
      </w:r>
      <w:r w:rsidR="00B303BA" w:rsidRPr="00B303BA">
        <w:rPr>
          <w:rFonts w:eastAsiaTheme="minorEastAsia"/>
        </w:rPr>
        <w:t xml:space="preserve"> </w:t>
      </w:r>
      <w:r w:rsidR="00B303BA" w:rsidRPr="1A995743">
        <w:rPr>
          <w:rFonts w:eastAsiaTheme="minorEastAsia"/>
        </w:rPr>
        <w:t xml:space="preserve">Update the subtotal.  </w:t>
      </w:r>
    </w:p>
    <w:p w14:paraId="38C3F225" w14:textId="66A62054" w:rsidR="00343D8D" w:rsidRDefault="1A995743" w:rsidP="007F0982">
      <w:pPr>
        <w:pStyle w:val="ListBullet"/>
        <w:numPr>
          <w:ilvl w:val="0"/>
          <w:numId w:val="11"/>
        </w:numPr>
        <w:rPr>
          <w:rFonts w:eastAsiaTheme="minorEastAsia"/>
        </w:rPr>
      </w:pPr>
      <w:r w:rsidRPr="1A995743">
        <w:rPr>
          <w:rFonts w:eastAsiaTheme="minorEastAsia"/>
        </w:rPr>
        <w:t>Add 6.25% Massachusetts meals tax to the new subtotal (after any discount is calculated).  This is the final amount the customer will need to pay.</w:t>
      </w:r>
    </w:p>
    <w:p w14:paraId="0E33220B" w14:textId="77777777" w:rsidR="00343D8D" w:rsidRDefault="00343D8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9ED10B2" w14:textId="77777777" w:rsidR="004A149E" w:rsidRDefault="004A149E" w:rsidP="00D751D5">
      <w:pPr>
        <w:pStyle w:val="ListBullet"/>
        <w:numPr>
          <w:ilvl w:val="0"/>
          <w:numId w:val="0"/>
        </w:numPr>
        <w:ind w:left="720"/>
        <w:rPr>
          <w:rFonts w:eastAsiaTheme="minorEastAsia"/>
        </w:rPr>
      </w:pPr>
    </w:p>
    <w:p w14:paraId="1F2A8BB7" w14:textId="77777777" w:rsidR="00007944" w:rsidRDefault="1A995743" w:rsidP="00007944">
      <w:pPr>
        <w:pStyle w:val="ListBullet"/>
        <w:numPr>
          <w:ilvl w:val="0"/>
          <w:numId w:val="0"/>
        </w:numPr>
        <w:ind w:left="360"/>
        <w:rPr>
          <w:rFonts w:eastAsiaTheme="minorEastAsia"/>
        </w:rPr>
      </w:pPr>
      <w:r w:rsidRPr="1A995743">
        <w:rPr>
          <w:rFonts w:eastAsiaTheme="minorEastAsia"/>
        </w:rPr>
        <w:t xml:space="preserve">Display all order information below </w:t>
      </w:r>
      <w:r w:rsidRPr="1A995743">
        <w:rPr>
          <w:rFonts w:eastAsiaTheme="minorEastAsia"/>
          <w:i/>
          <w:iCs/>
        </w:rPr>
        <w:t>on the page</w:t>
      </w:r>
      <w:r w:rsidRPr="1A995743">
        <w:rPr>
          <w:rFonts w:eastAsiaTheme="minorEastAsia"/>
        </w:rPr>
        <w:t xml:space="preserve">:  </w:t>
      </w:r>
    </w:p>
    <w:p w14:paraId="5A46A685" w14:textId="0E1FEFE0" w:rsidR="00F77A61" w:rsidRPr="00F77A61" w:rsidRDefault="003D1DBD" w:rsidP="00F77A61">
      <w:pPr>
        <w:pStyle w:val="ListBullet"/>
        <w:numPr>
          <w:ilvl w:val="0"/>
          <w:numId w:val="17"/>
        </w:num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>q</w:t>
      </w:r>
      <w:r w:rsidR="1A995743" w:rsidRPr="1A995743">
        <w:rPr>
          <w:rFonts w:eastAsiaTheme="minorEastAsia"/>
        </w:rPr>
        <w:t>uantity of each item ordered and the total cost for that item</w:t>
      </w:r>
    </w:p>
    <w:p w14:paraId="58116680" w14:textId="49BC8676" w:rsidR="003D1DBD" w:rsidRPr="003D1DBD" w:rsidRDefault="003D1DBD" w:rsidP="00F77A61">
      <w:pPr>
        <w:pStyle w:val="ListBullet"/>
        <w:numPr>
          <w:ilvl w:val="0"/>
          <w:numId w:val="17"/>
        </w:num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>s</w:t>
      </w:r>
      <w:r w:rsidR="1A995743" w:rsidRPr="1A995743">
        <w:rPr>
          <w:rFonts w:eastAsiaTheme="minorEastAsia"/>
        </w:rPr>
        <w:t>ubtotal before discount</w:t>
      </w:r>
    </w:p>
    <w:p w14:paraId="2ED0999E" w14:textId="77777777" w:rsidR="003D1DBD" w:rsidRPr="003D1DBD" w:rsidRDefault="1A995743" w:rsidP="00CC282C">
      <w:pPr>
        <w:pStyle w:val="ListBullet"/>
        <w:numPr>
          <w:ilvl w:val="0"/>
          <w:numId w:val="17"/>
        </w:numPr>
        <w:spacing w:after="0"/>
        <w:rPr>
          <w:rFonts w:eastAsiaTheme="minorEastAsia"/>
          <w:b/>
          <w:bCs/>
        </w:rPr>
      </w:pPr>
      <w:r w:rsidRPr="003D1DBD">
        <w:rPr>
          <w:rFonts w:eastAsiaTheme="minorEastAsia"/>
        </w:rPr>
        <w:t>discount, if applicable</w:t>
      </w:r>
    </w:p>
    <w:p w14:paraId="7CDC230D" w14:textId="77777777" w:rsidR="003D1DBD" w:rsidRPr="003D1DBD" w:rsidRDefault="1A995743" w:rsidP="00F51F59">
      <w:pPr>
        <w:pStyle w:val="ListBullet"/>
        <w:numPr>
          <w:ilvl w:val="0"/>
          <w:numId w:val="17"/>
        </w:numPr>
        <w:spacing w:after="0"/>
        <w:rPr>
          <w:rFonts w:eastAsiaTheme="minorEastAsia"/>
          <w:b/>
          <w:bCs/>
        </w:rPr>
      </w:pPr>
      <w:r w:rsidRPr="003D1DBD">
        <w:rPr>
          <w:rFonts w:eastAsiaTheme="minorEastAsia"/>
        </w:rPr>
        <w:t>subtotal after discount</w:t>
      </w:r>
    </w:p>
    <w:p w14:paraId="1920BB2F" w14:textId="77777777" w:rsidR="003D1DBD" w:rsidRPr="003D1DBD" w:rsidRDefault="1A995743" w:rsidP="00F51F59">
      <w:pPr>
        <w:pStyle w:val="ListBullet"/>
        <w:numPr>
          <w:ilvl w:val="0"/>
          <w:numId w:val="17"/>
        </w:numPr>
        <w:spacing w:after="0"/>
        <w:rPr>
          <w:rFonts w:eastAsiaTheme="minorEastAsia"/>
          <w:b/>
          <w:bCs/>
        </w:rPr>
      </w:pPr>
      <w:r w:rsidRPr="003D1DBD">
        <w:rPr>
          <w:rFonts w:eastAsiaTheme="minorEastAsia"/>
        </w:rPr>
        <w:t>tax amou</w:t>
      </w:r>
      <w:r w:rsidR="00D751D5" w:rsidRPr="003D1DBD">
        <w:rPr>
          <w:rFonts w:eastAsiaTheme="minorEastAsia"/>
        </w:rPr>
        <w:t>n</w:t>
      </w:r>
      <w:r w:rsidRPr="003D1DBD">
        <w:rPr>
          <w:rFonts w:eastAsiaTheme="minorEastAsia"/>
        </w:rPr>
        <w:t>t</w:t>
      </w:r>
    </w:p>
    <w:p w14:paraId="16C6E54F" w14:textId="52C2E039" w:rsidR="00D751D5" w:rsidRPr="003D1DBD" w:rsidRDefault="1A995743" w:rsidP="00F51F59">
      <w:pPr>
        <w:pStyle w:val="ListBullet"/>
        <w:numPr>
          <w:ilvl w:val="0"/>
          <w:numId w:val="17"/>
        </w:numPr>
        <w:spacing w:after="0"/>
        <w:rPr>
          <w:rFonts w:eastAsiaTheme="minorEastAsia"/>
          <w:b/>
          <w:bCs/>
        </w:rPr>
      </w:pPr>
      <w:r w:rsidRPr="003D1DBD">
        <w:rPr>
          <w:rFonts w:eastAsiaTheme="minorEastAsia"/>
        </w:rPr>
        <w:t xml:space="preserve">final total </w:t>
      </w:r>
      <w:r w:rsidR="009B224D">
        <w:br/>
      </w:r>
    </w:p>
    <w:p w14:paraId="7D8D083A" w14:textId="01C8FE0D" w:rsidR="00DA5336" w:rsidRDefault="1A995743" w:rsidP="007F0982">
      <w:pPr>
        <w:pStyle w:val="ListBullet"/>
        <w:numPr>
          <w:ilvl w:val="0"/>
          <w:numId w:val="11"/>
        </w:numPr>
        <w:rPr>
          <w:rFonts w:eastAsiaTheme="minorEastAsia"/>
          <w:b/>
          <w:bCs/>
        </w:rPr>
      </w:pPr>
      <w:r w:rsidRPr="1A995743">
        <w:rPr>
          <w:rFonts w:eastAsiaTheme="minorEastAsia"/>
        </w:rPr>
        <w:t xml:space="preserve">All currency values must be rounded to exactly 2 decimal places.  </w:t>
      </w:r>
      <w:r w:rsidR="008B682A">
        <w:rPr>
          <w:rFonts w:eastAsiaTheme="minorEastAsia"/>
        </w:rPr>
        <w:t xml:space="preserve">Use </w:t>
      </w:r>
      <w:proofErr w:type="spellStart"/>
      <w:r w:rsidR="008B682A">
        <w:rPr>
          <w:rFonts w:eastAsiaTheme="minorEastAsia"/>
        </w:rPr>
        <w:t>showMoney</w:t>
      </w:r>
      <w:proofErr w:type="spellEnd"/>
      <w:r w:rsidR="008B682A">
        <w:rPr>
          <w:rFonts w:eastAsiaTheme="minorEastAsia"/>
        </w:rPr>
        <w:t>() to help with this.</w:t>
      </w:r>
      <w:r w:rsidR="0081471D">
        <w:rPr>
          <w:rFonts w:eastAsiaTheme="minorEastAsia"/>
        </w:rPr>
        <w:br/>
      </w:r>
      <w:r w:rsidR="0081471D">
        <w:rPr>
          <w:rFonts w:eastAsiaTheme="minorEastAsia"/>
        </w:rPr>
        <w:br/>
      </w:r>
      <w:r w:rsidRPr="1A995743">
        <w:rPr>
          <w:rFonts w:eastAsiaTheme="minorEastAsia"/>
        </w:rPr>
        <w:t xml:space="preserve">For example, </w:t>
      </w:r>
      <w:r w:rsidR="009B224D">
        <w:br/>
      </w:r>
      <w:r w:rsidRPr="1A995743">
        <w:rPr>
          <w:rFonts w:eastAsiaTheme="minorEastAsia"/>
        </w:rPr>
        <w:t xml:space="preserve">      $2.5    </w:t>
      </w:r>
      <w:r w:rsidR="009B224D">
        <w:tab/>
      </w:r>
      <w:r w:rsidRPr="1A995743">
        <w:rPr>
          <w:rFonts w:eastAsiaTheme="minorEastAsia"/>
        </w:rPr>
        <w:t>should display as $2.50</w:t>
      </w:r>
      <w:r w:rsidR="009B224D">
        <w:br/>
      </w:r>
      <w:r w:rsidRPr="1A995743">
        <w:rPr>
          <w:rFonts w:eastAsiaTheme="minorEastAsia"/>
        </w:rPr>
        <w:t xml:space="preserve">      $2.588  </w:t>
      </w:r>
      <w:r w:rsidR="009B224D">
        <w:tab/>
      </w:r>
      <w:r w:rsidRPr="1A995743">
        <w:rPr>
          <w:rFonts w:eastAsiaTheme="minorEastAsia"/>
        </w:rPr>
        <w:t>should display as $2.59</w:t>
      </w:r>
      <w:r w:rsidR="009B224D">
        <w:br/>
      </w:r>
      <w:r w:rsidRPr="1A995743">
        <w:rPr>
          <w:rFonts w:eastAsiaTheme="minorEastAsia"/>
        </w:rPr>
        <w:t xml:space="preserve">      $2.582  </w:t>
      </w:r>
      <w:r w:rsidR="009B224D">
        <w:tab/>
      </w:r>
      <w:r w:rsidRPr="1A995743">
        <w:rPr>
          <w:rFonts w:eastAsiaTheme="minorEastAsia"/>
        </w:rPr>
        <w:t>should display as $2.58</w:t>
      </w:r>
      <w:r w:rsidR="009B224D">
        <w:br/>
      </w:r>
      <w:r w:rsidRPr="1A995743">
        <w:rPr>
          <w:rFonts w:eastAsiaTheme="minorEastAsia"/>
        </w:rPr>
        <w:t xml:space="preserve">You may </w:t>
      </w:r>
      <w:r w:rsidRPr="1A995743">
        <w:rPr>
          <w:rFonts w:eastAsiaTheme="minorEastAsia"/>
          <w:b/>
          <w:bCs/>
        </w:rPr>
        <w:t xml:space="preserve">not </w:t>
      </w:r>
      <w:r w:rsidRPr="1A995743">
        <w:rPr>
          <w:rFonts w:eastAsiaTheme="minorEastAsia"/>
        </w:rPr>
        <w:t>use the library function</w:t>
      </w:r>
      <w:r w:rsidR="0081471D">
        <w:rPr>
          <w:rFonts w:eastAsiaTheme="minorEastAsia"/>
        </w:rPr>
        <w:t>,</w:t>
      </w:r>
      <w:r w:rsidRPr="1A995743">
        <w:rPr>
          <w:rFonts w:eastAsiaTheme="minorEastAsia"/>
        </w:rPr>
        <w:t xml:space="preserve"> </w:t>
      </w:r>
      <w:proofErr w:type="spellStart"/>
      <w:r w:rsidRPr="1A995743">
        <w:rPr>
          <w:rFonts w:eastAsiaTheme="minorEastAsia"/>
        </w:rPr>
        <w:t>toFixed</w:t>
      </w:r>
      <w:proofErr w:type="spellEnd"/>
      <w:r w:rsidRPr="1A995743">
        <w:rPr>
          <w:rFonts w:eastAsiaTheme="minorEastAsia"/>
        </w:rPr>
        <w:t xml:space="preserve">() for this assignment. </w:t>
      </w:r>
    </w:p>
    <w:p w14:paraId="0F9DF9E2" w14:textId="107CAFE2" w:rsidR="1A995743" w:rsidRDefault="1A995743" w:rsidP="1A995743"/>
    <w:p w14:paraId="50670343" w14:textId="7CC34B72" w:rsidR="00173023" w:rsidRPr="00173023" w:rsidRDefault="1A995743" w:rsidP="00173023">
      <w:pPr>
        <w:spacing w:line="259" w:lineRule="auto"/>
        <w:rPr>
          <w:rFonts w:asciiTheme="majorHAnsi" w:eastAsiaTheme="majorEastAsia" w:hAnsiTheme="majorHAnsi" w:cstheme="majorBidi"/>
          <w:b/>
          <w:bCs/>
          <w:color w:val="1089D4"/>
        </w:rPr>
      </w:pPr>
      <w:r w:rsidRPr="00173023">
        <w:rPr>
          <w:rFonts w:asciiTheme="majorHAnsi" w:eastAsiaTheme="majorEastAsia" w:hAnsiTheme="majorHAnsi" w:cstheme="majorBidi"/>
          <w:b/>
          <w:bCs/>
          <w:color w:val="1089D4"/>
        </w:rPr>
        <w:t xml:space="preserve">+15 points extra credit  </w:t>
      </w:r>
    </w:p>
    <w:p w14:paraId="751C28ED" w14:textId="5DC4AB7A" w:rsidR="00173023" w:rsidRDefault="00A625A3" w:rsidP="00173023">
      <w:pPr>
        <w:spacing w:line="259" w:lineRule="auto"/>
      </w:pPr>
      <w:r>
        <w:t>C</w:t>
      </w:r>
      <w:r w:rsidR="00BE4347">
        <w:t xml:space="preserve">reate a </w:t>
      </w:r>
      <w:r w:rsidR="00BE46E8">
        <w:t xml:space="preserve">new file with a </w:t>
      </w:r>
      <w:r w:rsidR="007F0982">
        <w:t>second</w:t>
      </w:r>
      <w:r w:rsidR="00BE4347">
        <w:t xml:space="preserve"> version </w:t>
      </w:r>
      <w:r w:rsidR="007F0982">
        <w:t xml:space="preserve">of the assignment </w:t>
      </w:r>
      <w:r w:rsidR="00BE4347">
        <w:t>as follows</w:t>
      </w:r>
    </w:p>
    <w:p w14:paraId="761C160A" w14:textId="611BCD43" w:rsidR="00BE4347" w:rsidRDefault="00BE4347" w:rsidP="007F0982">
      <w:pPr>
        <w:pStyle w:val="ListParagraph"/>
        <w:numPr>
          <w:ilvl w:val="0"/>
          <w:numId w:val="14"/>
        </w:numPr>
        <w:spacing w:line="259" w:lineRule="auto"/>
      </w:pPr>
      <w:r>
        <w:t xml:space="preserve">Use </w:t>
      </w:r>
      <w:r w:rsidR="1A995743">
        <w:t>an associative array for the item names and price</w:t>
      </w:r>
      <w:r w:rsidR="007F0982">
        <w:t>s</w:t>
      </w:r>
    </w:p>
    <w:p w14:paraId="4B091AD8" w14:textId="77777777" w:rsidR="00BE4347" w:rsidRDefault="00BE4347" w:rsidP="007F0982">
      <w:pPr>
        <w:pStyle w:val="ListParagraph"/>
        <w:numPr>
          <w:ilvl w:val="0"/>
          <w:numId w:val="13"/>
        </w:numPr>
        <w:spacing w:line="259" w:lineRule="auto"/>
      </w:pPr>
      <w:r>
        <w:t xml:space="preserve">Use </w:t>
      </w:r>
      <w:r w:rsidR="1A995743">
        <w:t>a second associative array for the item names and quantities</w:t>
      </w:r>
    </w:p>
    <w:p w14:paraId="73A75A82" w14:textId="77777777" w:rsidR="004C5EDE" w:rsidRDefault="00BE4347" w:rsidP="007F0982">
      <w:pPr>
        <w:pStyle w:val="ListParagraph"/>
        <w:numPr>
          <w:ilvl w:val="0"/>
          <w:numId w:val="13"/>
        </w:numPr>
        <w:spacing w:line="259" w:lineRule="auto"/>
      </w:pPr>
      <w:r>
        <w:t xml:space="preserve">Use a loop to get the </w:t>
      </w:r>
      <w:r w:rsidR="004C5EDE">
        <w:t>quantities from the user</w:t>
      </w:r>
    </w:p>
    <w:p w14:paraId="47C9378B" w14:textId="77777777" w:rsidR="004C5EDE" w:rsidRDefault="004C5EDE" w:rsidP="007F0982">
      <w:pPr>
        <w:pStyle w:val="ListParagraph"/>
        <w:numPr>
          <w:ilvl w:val="0"/>
          <w:numId w:val="13"/>
        </w:numPr>
        <w:spacing w:line="259" w:lineRule="auto"/>
      </w:pPr>
      <w:r>
        <w:t>Use a loop to do the subtotal calculation</w:t>
      </w:r>
    </w:p>
    <w:p w14:paraId="16F51B66" w14:textId="60629A9E" w:rsidR="1A995743" w:rsidRDefault="004C5EDE" w:rsidP="1A995743">
      <w:pPr>
        <w:spacing w:line="259" w:lineRule="auto"/>
      </w:pPr>
      <w:r>
        <w:rPr>
          <w:b/>
          <w:bCs/>
        </w:rPr>
        <w:t xml:space="preserve">If you do the extra credit, </w:t>
      </w:r>
      <w:r w:rsidR="1A995743" w:rsidRPr="00D818BB">
        <w:rPr>
          <w:b/>
          <w:bCs/>
        </w:rPr>
        <w:t>you must submit two URL’s</w:t>
      </w:r>
      <w:r w:rsidR="1A995743">
        <w:t>: one for the original implementation and a second URL for the extra credit version.</w:t>
      </w:r>
    </w:p>
    <w:p w14:paraId="620D6139" w14:textId="0BDA5790" w:rsidR="00C2769B" w:rsidRDefault="00C2769B" w:rsidP="00C2769B">
      <w:pPr>
        <w:pStyle w:val="Heading2"/>
      </w:pPr>
      <w:r>
        <w:t>Rubric</w:t>
      </w:r>
    </w:p>
    <w:p w14:paraId="3025AFCA" w14:textId="029E6653" w:rsidR="1A995743" w:rsidRDefault="1A995743">
      <w:r>
        <w:t>All deliverables provided – 10 points</w:t>
      </w:r>
      <w:r>
        <w:br/>
        <w:t>Page runs to spec – 50 points</w:t>
      </w:r>
      <w:r>
        <w:br/>
        <w:t>Quality of code -  30 points</w:t>
      </w:r>
      <w:r>
        <w:br/>
        <w:t>Creativity/effort – 10 points</w:t>
      </w:r>
      <w:r>
        <w:br/>
        <w:t>Extra cred</w:t>
      </w:r>
      <w:r w:rsidR="007F0982">
        <w:t>i</w:t>
      </w:r>
      <w:r>
        <w:t>t – 15 points</w:t>
      </w:r>
    </w:p>
    <w:p w14:paraId="16B86937" w14:textId="3BA93092" w:rsidR="00830A56" w:rsidRDefault="00830A56">
      <w:r>
        <w:br w:type="page"/>
      </w:r>
    </w:p>
    <w:p w14:paraId="2C51B6AC" w14:textId="39666D26" w:rsidR="00830A56" w:rsidRDefault="00830A56" w:rsidP="00830A56">
      <w:pPr>
        <w:rPr>
          <w:b/>
          <w:bCs/>
          <w:sz w:val="32"/>
          <w:szCs w:val="32"/>
        </w:rPr>
      </w:pPr>
      <w:r w:rsidRPr="006A63A7">
        <w:rPr>
          <w:b/>
          <w:bCs/>
          <w:sz w:val="32"/>
          <w:szCs w:val="32"/>
        </w:rPr>
        <w:lastRenderedPageBreak/>
        <w:t xml:space="preserve">Deliverables Worksheet:  Assignment </w:t>
      </w:r>
      <w:r w:rsidR="006F294A">
        <w:rPr>
          <w:b/>
          <w:bCs/>
          <w:sz w:val="32"/>
          <w:szCs w:val="32"/>
        </w:rPr>
        <w:t>3</w:t>
      </w:r>
    </w:p>
    <w:p w14:paraId="3446212B" w14:textId="77777777" w:rsidR="006F294A" w:rsidRDefault="006F294A" w:rsidP="00830A56">
      <w:pPr>
        <w:rPr>
          <w:b/>
          <w:bCs/>
          <w:sz w:val="32"/>
          <w:szCs w:val="32"/>
        </w:rPr>
      </w:pPr>
    </w:p>
    <w:p w14:paraId="3A881864" w14:textId="7E2C7169" w:rsidR="006F294A" w:rsidRPr="006F294A" w:rsidRDefault="006F294A" w:rsidP="00830A56">
      <w:pPr>
        <w:rPr>
          <w:sz w:val="28"/>
          <w:szCs w:val="28"/>
        </w:rPr>
      </w:pPr>
      <w:r w:rsidRPr="006F294A">
        <w:rPr>
          <w:sz w:val="28"/>
          <w:szCs w:val="28"/>
        </w:rPr>
        <w:t>(Note:  you may submit to canvas twice- once for the original assignment and once for the extra credit)</w:t>
      </w:r>
    </w:p>
    <w:p w14:paraId="55D9B27C" w14:textId="77777777" w:rsidR="00830A56" w:rsidRDefault="00830A56" w:rsidP="00830A56"/>
    <w:p w14:paraId="1BA11C43" w14:textId="23DE78A7" w:rsidR="00830A56" w:rsidRDefault="00830A56" w:rsidP="00830A56">
      <w:pPr>
        <w:pStyle w:val="ListBullet"/>
        <w:numPr>
          <w:ilvl w:val="0"/>
          <w:numId w:val="0"/>
        </w:numPr>
        <w:ind w:left="144"/>
      </w:pPr>
      <w:r w:rsidRPr="007C3D4E">
        <w:t>URL for page</w:t>
      </w:r>
      <w:r w:rsidR="00136C01">
        <w:t xml:space="preserve"> online (use either hosting) </w:t>
      </w:r>
      <w:r w:rsidRPr="007C3D4E">
        <w:t xml:space="preserve"> </w:t>
      </w:r>
      <w:r>
        <w:t>__________________________</w:t>
      </w:r>
    </w:p>
    <w:p w14:paraId="0EC5E852" w14:textId="77777777" w:rsidR="00830A56" w:rsidRPr="007C3D4E" w:rsidRDefault="00830A56" w:rsidP="00830A56">
      <w:pPr>
        <w:pStyle w:val="ListBullet"/>
        <w:numPr>
          <w:ilvl w:val="0"/>
          <w:numId w:val="0"/>
        </w:numPr>
        <w:ind w:left="144"/>
      </w:pPr>
    </w:p>
    <w:p w14:paraId="0002D0A2" w14:textId="2E9DC8D0" w:rsidR="00830A56" w:rsidRDefault="00830A56" w:rsidP="00830A56">
      <w:pPr>
        <w:pStyle w:val="ListBullet"/>
        <w:numPr>
          <w:ilvl w:val="0"/>
          <w:numId w:val="15"/>
        </w:numPr>
      </w:pPr>
      <w:r>
        <w:t>HTM</w:t>
      </w:r>
      <w:r w:rsidR="00637920">
        <w:t>L</w:t>
      </w:r>
      <w:r>
        <w:t xml:space="preserve"> file uploaded to Canvas</w:t>
      </w:r>
    </w:p>
    <w:p w14:paraId="0FDCBB5B" w14:textId="77777777" w:rsidR="00637920" w:rsidRDefault="00637920" w:rsidP="00637920">
      <w:pPr>
        <w:pStyle w:val="ListBullet"/>
        <w:numPr>
          <w:ilvl w:val="0"/>
          <w:numId w:val="0"/>
        </w:numPr>
        <w:ind w:left="144"/>
      </w:pPr>
    </w:p>
    <w:p w14:paraId="2D20BD3B" w14:textId="04CA3191" w:rsidR="00637920" w:rsidRDefault="00637920" w:rsidP="00637920">
      <w:pPr>
        <w:pStyle w:val="ListBullet"/>
        <w:numPr>
          <w:ilvl w:val="0"/>
          <w:numId w:val="0"/>
        </w:numPr>
        <w:ind w:left="144"/>
      </w:pPr>
      <w:r>
        <w:t>Is there anything you did not get to work?</w:t>
      </w:r>
    </w:p>
    <w:p w14:paraId="2BDE8CF2" w14:textId="77777777" w:rsidR="00637920" w:rsidRDefault="00637920" w:rsidP="00637920">
      <w:pPr>
        <w:pStyle w:val="ListBullet"/>
        <w:numPr>
          <w:ilvl w:val="0"/>
          <w:numId w:val="0"/>
        </w:numPr>
        <w:ind w:left="144"/>
      </w:pPr>
    </w:p>
    <w:p w14:paraId="7442AE03" w14:textId="34EF1BDE" w:rsidR="00637920" w:rsidRDefault="00637920" w:rsidP="00637920">
      <w:pPr>
        <w:pStyle w:val="ListBullet"/>
        <w:numPr>
          <w:ilvl w:val="0"/>
          <w:numId w:val="0"/>
        </w:numPr>
        <w:ind w:left="144"/>
      </w:pPr>
      <w:r>
        <w:t>__________________________________________________________</w:t>
      </w:r>
    </w:p>
    <w:p w14:paraId="070A75F3" w14:textId="77777777" w:rsidR="00830A56" w:rsidRDefault="00830A56" w:rsidP="00830A56"/>
    <w:p w14:paraId="7E9B4B15" w14:textId="70DD5A41" w:rsidR="00BE46E8" w:rsidRDefault="00BE46E8" w:rsidP="00BE46E8">
      <w:pPr>
        <w:pStyle w:val="ListBullet"/>
        <w:numPr>
          <w:ilvl w:val="0"/>
          <w:numId w:val="0"/>
        </w:numPr>
        <w:ind w:left="144"/>
      </w:pPr>
      <w:r w:rsidRPr="007C3D4E">
        <w:t xml:space="preserve">URL for </w:t>
      </w:r>
      <w:r>
        <w:t>extra credit online __________________________</w:t>
      </w:r>
    </w:p>
    <w:p w14:paraId="0C480562" w14:textId="3F139AAC" w:rsidR="00637920" w:rsidRDefault="00637920" w:rsidP="00830A56"/>
    <w:p w14:paraId="75AB8AC6" w14:textId="7F056076" w:rsidR="00BE46E8" w:rsidRDefault="00BE46E8" w:rsidP="00BE46E8">
      <w:pPr>
        <w:pStyle w:val="ListBullet"/>
        <w:numPr>
          <w:ilvl w:val="0"/>
          <w:numId w:val="15"/>
        </w:numPr>
      </w:pPr>
      <w:r>
        <w:t>Extra credit HTML file uploaded to Canvas</w:t>
      </w:r>
    </w:p>
    <w:p w14:paraId="5BBCD105" w14:textId="77777777" w:rsidR="00BE46E8" w:rsidRDefault="00BE46E8" w:rsidP="00830A56"/>
    <w:p w14:paraId="047EDDA3" w14:textId="0A07C9A6" w:rsidR="00830A56" w:rsidRPr="00567EFA" w:rsidRDefault="00830A56" w:rsidP="00830A56">
      <w:pPr>
        <w:pStyle w:val="ListBullet"/>
        <w:numPr>
          <w:ilvl w:val="0"/>
          <w:numId w:val="0"/>
        </w:numPr>
        <w:ind w:left="144" w:hanging="144"/>
        <w:rPr>
          <w:b/>
          <w:bCs/>
        </w:rPr>
      </w:pPr>
      <w:r w:rsidRPr="00567EFA">
        <w:rPr>
          <w:b/>
          <w:bCs/>
        </w:rPr>
        <w:t>Question:</w:t>
      </w:r>
    </w:p>
    <w:p w14:paraId="0F508FA8" w14:textId="7D5B1B7A" w:rsidR="00830A56" w:rsidRDefault="00AF20C1" w:rsidP="00830A56">
      <w:pPr>
        <w:pStyle w:val="ListBullet"/>
      </w:pPr>
      <w:r>
        <w:t>What do you think of JavaScript as a programming language as compared to C++</w:t>
      </w:r>
      <w:r w:rsidR="00830A56">
        <w:br/>
      </w:r>
    </w:p>
    <w:p w14:paraId="64B91B1B" w14:textId="77777777" w:rsidR="00830A56" w:rsidRDefault="00830A56"/>
    <w:sectPr w:rsidR="00830A56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62093" w14:textId="77777777" w:rsidR="009B2BCE" w:rsidRDefault="009B2BCE">
      <w:pPr>
        <w:spacing w:after="0"/>
      </w:pPr>
      <w:r>
        <w:separator/>
      </w:r>
    </w:p>
  </w:endnote>
  <w:endnote w:type="continuationSeparator" w:id="0">
    <w:p w14:paraId="5E688F70" w14:textId="77777777" w:rsidR="009B2BCE" w:rsidRDefault="009B2B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69E1F" w14:textId="77777777" w:rsidR="009B2BCE" w:rsidRDefault="009B2BCE">
      <w:pPr>
        <w:spacing w:after="0"/>
      </w:pPr>
      <w:r>
        <w:separator/>
      </w:r>
    </w:p>
  </w:footnote>
  <w:footnote w:type="continuationSeparator" w:id="0">
    <w:p w14:paraId="612253D4" w14:textId="77777777" w:rsidR="009B2BCE" w:rsidRDefault="009B2B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E258DF"/>
    <w:multiLevelType w:val="hybridMultilevel"/>
    <w:tmpl w:val="74E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D7827"/>
    <w:multiLevelType w:val="hybridMultilevel"/>
    <w:tmpl w:val="A5C6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918D4"/>
    <w:multiLevelType w:val="hybridMultilevel"/>
    <w:tmpl w:val="6EF2A27C"/>
    <w:lvl w:ilvl="0" w:tplc="B1441D9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1467C0"/>
    <w:multiLevelType w:val="hybridMultilevel"/>
    <w:tmpl w:val="3D2A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6B7524"/>
    <w:multiLevelType w:val="hybridMultilevel"/>
    <w:tmpl w:val="750009E2"/>
    <w:lvl w:ilvl="0" w:tplc="E530DD6E">
      <w:start w:val="1"/>
      <w:numFmt w:val="bullet"/>
      <w:lvlText w:val="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50B319B1"/>
    <w:multiLevelType w:val="hybridMultilevel"/>
    <w:tmpl w:val="61662514"/>
    <w:lvl w:ilvl="0" w:tplc="B1441D9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16D85"/>
    <w:multiLevelType w:val="hybridMultilevel"/>
    <w:tmpl w:val="6532B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822759">
    <w:abstractNumId w:val="13"/>
  </w:num>
  <w:num w:numId="2" w16cid:durableId="340470560">
    <w:abstractNumId w:val="7"/>
  </w:num>
  <w:num w:numId="3" w16cid:durableId="62799547">
    <w:abstractNumId w:val="6"/>
  </w:num>
  <w:num w:numId="4" w16cid:durableId="1766803193">
    <w:abstractNumId w:val="5"/>
  </w:num>
  <w:num w:numId="5" w16cid:durableId="63114171">
    <w:abstractNumId w:val="4"/>
  </w:num>
  <w:num w:numId="6" w16cid:durableId="1996177113">
    <w:abstractNumId w:val="8"/>
  </w:num>
  <w:num w:numId="7" w16cid:durableId="1550416982">
    <w:abstractNumId w:val="3"/>
  </w:num>
  <w:num w:numId="8" w16cid:durableId="1572544114">
    <w:abstractNumId w:val="2"/>
  </w:num>
  <w:num w:numId="9" w16cid:durableId="902108456">
    <w:abstractNumId w:val="1"/>
  </w:num>
  <w:num w:numId="10" w16cid:durableId="1472673856">
    <w:abstractNumId w:val="0"/>
  </w:num>
  <w:num w:numId="11" w16cid:durableId="1341084828">
    <w:abstractNumId w:val="15"/>
  </w:num>
  <w:num w:numId="12" w16cid:durableId="1884898992">
    <w:abstractNumId w:val="12"/>
  </w:num>
  <w:num w:numId="13" w16cid:durableId="1078789450">
    <w:abstractNumId w:val="9"/>
  </w:num>
  <w:num w:numId="14" w16cid:durableId="331566051">
    <w:abstractNumId w:val="10"/>
  </w:num>
  <w:num w:numId="15" w16cid:durableId="955868705">
    <w:abstractNumId w:val="14"/>
  </w:num>
  <w:num w:numId="16" w16cid:durableId="785660498">
    <w:abstractNumId w:val="11"/>
  </w:num>
  <w:num w:numId="17" w16cid:durableId="152805506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07944"/>
    <w:rsid w:val="00015E36"/>
    <w:rsid w:val="00023CEF"/>
    <w:rsid w:val="00036283"/>
    <w:rsid w:val="00040D5E"/>
    <w:rsid w:val="0004793E"/>
    <w:rsid w:val="00047D9B"/>
    <w:rsid w:val="000677F0"/>
    <w:rsid w:val="00091FE6"/>
    <w:rsid w:val="000A33B0"/>
    <w:rsid w:val="000B3953"/>
    <w:rsid w:val="000B4F8E"/>
    <w:rsid w:val="000C75A8"/>
    <w:rsid w:val="000D189E"/>
    <w:rsid w:val="00102B0C"/>
    <w:rsid w:val="001141DB"/>
    <w:rsid w:val="00115D2B"/>
    <w:rsid w:val="00121605"/>
    <w:rsid w:val="00121DEC"/>
    <w:rsid w:val="00124956"/>
    <w:rsid w:val="00135F13"/>
    <w:rsid w:val="00136C01"/>
    <w:rsid w:val="001564AE"/>
    <w:rsid w:val="00162833"/>
    <w:rsid w:val="00173023"/>
    <w:rsid w:val="00182632"/>
    <w:rsid w:val="001A1180"/>
    <w:rsid w:val="001A148C"/>
    <w:rsid w:val="001B11B7"/>
    <w:rsid w:val="001C1A07"/>
    <w:rsid w:val="001D54F3"/>
    <w:rsid w:val="001D6057"/>
    <w:rsid w:val="001E1E51"/>
    <w:rsid w:val="001E3502"/>
    <w:rsid w:val="001F08AC"/>
    <w:rsid w:val="001F18E4"/>
    <w:rsid w:val="00200E77"/>
    <w:rsid w:val="00201103"/>
    <w:rsid w:val="00203499"/>
    <w:rsid w:val="00203BFA"/>
    <w:rsid w:val="00204439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054D"/>
    <w:rsid w:val="00263051"/>
    <w:rsid w:val="00290CC6"/>
    <w:rsid w:val="002B4012"/>
    <w:rsid w:val="002C1BB2"/>
    <w:rsid w:val="002C7DD3"/>
    <w:rsid w:val="002E183F"/>
    <w:rsid w:val="002E2F6C"/>
    <w:rsid w:val="002E469B"/>
    <w:rsid w:val="002E7AF3"/>
    <w:rsid w:val="002F30E3"/>
    <w:rsid w:val="00315DC2"/>
    <w:rsid w:val="003308D2"/>
    <w:rsid w:val="00334A27"/>
    <w:rsid w:val="00334C19"/>
    <w:rsid w:val="00343D8D"/>
    <w:rsid w:val="0035335A"/>
    <w:rsid w:val="00356B4A"/>
    <w:rsid w:val="003659E9"/>
    <w:rsid w:val="003661BB"/>
    <w:rsid w:val="00367CE8"/>
    <w:rsid w:val="003858A9"/>
    <w:rsid w:val="003A3C3F"/>
    <w:rsid w:val="003B0391"/>
    <w:rsid w:val="003B7190"/>
    <w:rsid w:val="003C05A1"/>
    <w:rsid w:val="003D1DBD"/>
    <w:rsid w:val="003E2D26"/>
    <w:rsid w:val="003E3EB5"/>
    <w:rsid w:val="003E6AFD"/>
    <w:rsid w:val="003E6EAE"/>
    <w:rsid w:val="003F0D34"/>
    <w:rsid w:val="003F44B0"/>
    <w:rsid w:val="00417DD4"/>
    <w:rsid w:val="00433F82"/>
    <w:rsid w:val="004348D7"/>
    <w:rsid w:val="004365EE"/>
    <w:rsid w:val="00446372"/>
    <w:rsid w:val="00462526"/>
    <w:rsid w:val="0047050B"/>
    <w:rsid w:val="00472E02"/>
    <w:rsid w:val="00473BD4"/>
    <w:rsid w:val="004762A7"/>
    <w:rsid w:val="00481C87"/>
    <w:rsid w:val="004A149E"/>
    <w:rsid w:val="004A4D73"/>
    <w:rsid w:val="004B3A36"/>
    <w:rsid w:val="004C5EDE"/>
    <w:rsid w:val="004D52B4"/>
    <w:rsid w:val="004E15B9"/>
    <w:rsid w:val="004F76F3"/>
    <w:rsid w:val="0050747C"/>
    <w:rsid w:val="00532EAE"/>
    <w:rsid w:val="00540212"/>
    <w:rsid w:val="00544E8A"/>
    <w:rsid w:val="0055353F"/>
    <w:rsid w:val="00571634"/>
    <w:rsid w:val="0058385D"/>
    <w:rsid w:val="0059049A"/>
    <w:rsid w:val="00591052"/>
    <w:rsid w:val="0059569D"/>
    <w:rsid w:val="005A38F7"/>
    <w:rsid w:val="005D24DB"/>
    <w:rsid w:val="005E548B"/>
    <w:rsid w:val="00607A0F"/>
    <w:rsid w:val="0062459E"/>
    <w:rsid w:val="00626900"/>
    <w:rsid w:val="006302B0"/>
    <w:rsid w:val="00635885"/>
    <w:rsid w:val="0063645A"/>
    <w:rsid w:val="00637920"/>
    <w:rsid w:val="00645A75"/>
    <w:rsid w:val="00662522"/>
    <w:rsid w:val="00662BB5"/>
    <w:rsid w:val="006763F8"/>
    <w:rsid w:val="0068088A"/>
    <w:rsid w:val="006B4695"/>
    <w:rsid w:val="006C3259"/>
    <w:rsid w:val="006C74CB"/>
    <w:rsid w:val="006D1F82"/>
    <w:rsid w:val="006F22E2"/>
    <w:rsid w:val="006F294A"/>
    <w:rsid w:val="006F36C3"/>
    <w:rsid w:val="006F7190"/>
    <w:rsid w:val="00706765"/>
    <w:rsid w:val="0070718E"/>
    <w:rsid w:val="00720A44"/>
    <w:rsid w:val="00727E84"/>
    <w:rsid w:val="007334B4"/>
    <w:rsid w:val="00744AEB"/>
    <w:rsid w:val="007459BD"/>
    <w:rsid w:val="007467F6"/>
    <w:rsid w:val="007512C8"/>
    <w:rsid w:val="00762430"/>
    <w:rsid w:val="00763449"/>
    <w:rsid w:val="007824E9"/>
    <w:rsid w:val="007930CD"/>
    <w:rsid w:val="007A1BDD"/>
    <w:rsid w:val="007A2A26"/>
    <w:rsid w:val="007A540A"/>
    <w:rsid w:val="007A64CD"/>
    <w:rsid w:val="007A7CFA"/>
    <w:rsid w:val="007C398D"/>
    <w:rsid w:val="007C3D4E"/>
    <w:rsid w:val="007C587A"/>
    <w:rsid w:val="007D0C27"/>
    <w:rsid w:val="007D7D37"/>
    <w:rsid w:val="007E0C3F"/>
    <w:rsid w:val="007E3761"/>
    <w:rsid w:val="007E47AB"/>
    <w:rsid w:val="007E4E17"/>
    <w:rsid w:val="007E61A4"/>
    <w:rsid w:val="007E759A"/>
    <w:rsid w:val="007F0982"/>
    <w:rsid w:val="007F6BF6"/>
    <w:rsid w:val="007F7CBE"/>
    <w:rsid w:val="00805A4E"/>
    <w:rsid w:val="00814486"/>
    <w:rsid w:val="0081471D"/>
    <w:rsid w:val="00822978"/>
    <w:rsid w:val="00830A56"/>
    <w:rsid w:val="00834266"/>
    <w:rsid w:val="008466F7"/>
    <w:rsid w:val="00846791"/>
    <w:rsid w:val="00853290"/>
    <w:rsid w:val="00855DE9"/>
    <w:rsid w:val="00860871"/>
    <w:rsid w:val="00865AAC"/>
    <w:rsid w:val="0087659E"/>
    <w:rsid w:val="008773C3"/>
    <w:rsid w:val="008809EF"/>
    <w:rsid w:val="00883B4C"/>
    <w:rsid w:val="00884F9D"/>
    <w:rsid w:val="008901B5"/>
    <w:rsid w:val="008936F2"/>
    <w:rsid w:val="00897784"/>
    <w:rsid w:val="008A53D7"/>
    <w:rsid w:val="008B682A"/>
    <w:rsid w:val="008C3F6F"/>
    <w:rsid w:val="008C63ED"/>
    <w:rsid w:val="008D416A"/>
    <w:rsid w:val="008F7499"/>
    <w:rsid w:val="0090606A"/>
    <w:rsid w:val="00906566"/>
    <w:rsid w:val="00910997"/>
    <w:rsid w:val="00930319"/>
    <w:rsid w:val="00942B8F"/>
    <w:rsid w:val="009430ED"/>
    <w:rsid w:val="00943342"/>
    <w:rsid w:val="00946ECA"/>
    <w:rsid w:val="009531D6"/>
    <w:rsid w:val="009550F6"/>
    <w:rsid w:val="00974D13"/>
    <w:rsid w:val="00986D1B"/>
    <w:rsid w:val="009A121B"/>
    <w:rsid w:val="009A4F92"/>
    <w:rsid w:val="009B119F"/>
    <w:rsid w:val="009B224D"/>
    <w:rsid w:val="009B2BCE"/>
    <w:rsid w:val="009C1C80"/>
    <w:rsid w:val="009D1E5C"/>
    <w:rsid w:val="009D3D78"/>
    <w:rsid w:val="009E337C"/>
    <w:rsid w:val="009F65A8"/>
    <w:rsid w:val="00A01F6A"/>
    <w:rsid w:val="00A04C78"/>
    <w:rsid w:val="00A13CFD"/>
    <w:rsid w:val="00A17284"/>
    <w:rsid w:val="00A23E48"/>
    <w:rsid w:val="00A25D64"/>
    <w:rsid w:val="00A51A16"/>
    <w:rsid w:val="00A52754"/>
    <w:rsid w:val="00A601C0"/>
    <w:rsid w:val="00A61501"/>
    <w:rsid w:val="00A625A3"/>
    <w:rsid w:val="00A66C39"/>
    <w:rsid w:val="00A67D06"/>
    <w:rsid w:val="00A709B4"/>
    <w:rsid w:val="00A7421E"/>
    <w:rsid w:val="00A74274"/>
    <w:rsid w:val="00A75933"/>
    <w:rsid w:val="00A8644E"/>
    <w:rsid w:val="00A92653"/>
    <w:rsid w:val="00A92CB6"/>
    <w:rsid w:val="00AB6660"/>
    <w:rsid w:val="00AD7EF8"/>
    <w:rsid w:val="00AE5FA3"/>
    <w:rsid w:val="00AF20C1"/>
    <w:rsid w:val="00B068D7"/>
    <w:rsid w:val="00B07992"/>
    <w:rsid w:val="00B11074"/>
    <w:rsid w:val="00B12549"/>
    <w:rsid w:val="00B15429"/>
    <w:rsid w:val="00B212EB"/>
    <w:rsid w:val="00B303BA"/>
    <w:rsid w:val="00B308BE"/>
    <w:rsid w:val="00B4621A"/>
    <w:rsid w:val="00B53D1F"/>
    <w:rsid w:val="00B55513"/>
    <w:rsid w:val="00B62CD8"/>
    <w:rsid w:val="00B74A79"/>
    <w:rsid w:val="00B766DC"/>
    <w:rsid w:val="00B817AB"/>
    <w:rsid w:val="00B96BA5"/>
    <w:rsid w:val="00BA4368"/>
    <w:rsid w:val="00BA5A96"/>
    <w:rsid w:val="00BA5FA5"/>
    <w:rsid w:val="00BA6D35"/>
    <w:rsid w:val="00BB20B4"/>
    <w:rsid w:val="00BD2240"/>
    <w:rsid w:val="00BD6639"/>
    <w:rsid w:val="00BE0B97"/>
    <w:rsid w:val="00BE4347"/>
    <w:rsid w:val="00BE46E8"/>
    <w:rsid w:val="00BE4AC6"/>
    <w:rsid w:val="00BF243F"/>
    <w:rsid w:val="00BF76D2"/>
    <w:rsid w:val="00C25FBF"/>
    <w:rsid w:val="00C2769B"/>
    <w:rsid w:val="00C34CD3"/>
    <w:rsid w:val="00C35813"/>
    <w:rsid w:val="00C60C20"/>
    <w:rsid w:val="00C60E0D"/>
    <w:rsid w:val="00C70C09"/>
    <w:rsid w:val="00C86F7C"/>
    <w:rsid w:val="00C91EC5"/>
    <w:rsid w:val="00CA04E9"/>
    <w:rsid w:val="00CA47E5"/>
    <w:rsid w:val="00CA7742"/>
    <w:rsid w:val="00CC210F"/>
    <w:rsid w:val="00CD4E8A"/>
    <w:rsid w:val="00CE0311"/>
    <w:rsid w:val="00CE3E6B"/>
    <w:rsid w:val="00CE63C3"/>
    <w:rsid w:val="00CF3DD4"/>
    <w:rsid w:val="00CF5A6F"/>
    <w:rsid w:val="00D246FF"/>
    <w:rsid w:val="00D352FB"/>
    <w:rsid w:val="00D658C1"/>
    <w:rsid w:val="00D673F9"/>
    <w:rsid w:val="00D74561"/>
    <w:rsid w:val="00D751D5"/>
    <w:rsid w:val="00D76A99"/>
    <w:rsid w:val="00D818BB"/>
    <w:rsid w:val="00D82260"/>
    <w:rsid w:val="00D8252A"/>
    <w:rsid w:val="00DA5336"/>
    <w:rsid w:val="00DA7D2B"/>
    <w:rsid w:val="00DB2ACB"/>
    <w:rsid w:val="00DC2BC7"/>
    <w:rsid w:val="00DD1A43"/>
    <w:rsid w:val="00DE035F"/>
    <w:rsid w:val="00DF7930"/>
    <w:rsid w:val="00E018A0"/>
    <w:rsid w:val="00E01B47"/>
    <w:rsid w:val="00E01FBF"/>
    <w:rsid w:val="00E24117"/>
    <w:rsid w:val="00E26A33"/>
    <w:rsid w:val="00E30335"/>
    <w:rsid w:val="00E32177"/>
    <w:rsid w:val="00E33BEB"/>
    <w:rsid w:val="00E43BDD"/>
    <w:rsid w:val="00E46B0E"/>
    <w:rsid w:val="00E472C3"/>
    <w:rsid w:val="00E633F5"/>
    <w:rsid w:val="00E6490C"/>
    <w:rsid w:val="00E9541B"/>
    <w:rsid w:val="00E97AB1"/>
    <w:rsid w:val="00EA44F5"/>
    <w:rsid w:val="00EA5BE2"/>
    <w:rsid w:val="00EA6ED6"/>
    <w:rsid w:val="00EB11E2"/>
    <w:rsid w:val="00ED79DD"/>
    <w:rsid w:val="00EE25E4"/>
    <w:rsid w:val="00EF14A7"/>
    <w:rsid w:val="00EF3841"/>
    <w:rsid w:val="00EF6644"/>
    <w:rsid w:val="00EF7E84"/>
    <w:rsid w:val="00F25ECE"/>
    <w:rsid w:val="00F26208"/>
    <w:rsid w:val="00F318DE"/>
    <w:rsid w:val="00F40DAF"/>
    <w:rsid w:val="00F43AE2"/>
    <w:rsid w:val="00F649AF"/>
    <w:rsid w:val="00F66E0C"/>
    <w:rsid w:val="00F732BB"/>
    <w:rsid w:val="00F76D8B"/>
    <w:rsid w:val="00F77A61"/>
    <w:rsid w:val="00F814CB"/>
    <w:rsid w:val="00F84105"/>
    <w:rsid w:val="00FB092A"/>
    <w:rsid w:val="00FB272D"/>
    <w:rsid w:val="00FC1FF1"/>
    <w:rsid w:val="00FC2125"/>
    <w:rsid w:val="00FD7DB2"/>
    <w:rsid w:val="00FE567A"/>
    <w:rsid w:val="00FF0D14"/>
    <w:rsid w:val="1A99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42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100</cp:revision>
  <cp:lastPrinted>2019-03-26T17:28:00Z</cp:lastPrinted>
  <dcterms:created xsi:type="dcterms:W3CDTF">2021-01-22T19:24:00Z</dcterms:created>
  <dcterms:modified xsi:type="dcterms:W3CDTF">2024-09-30T02:10:00Z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a5b84bbd926e58f44fa3c13d4cbe0790c44dfe9c21a8d30b80befc7ff3707f28</vt:lpwstr>
  </property>
</Properties>
</file>